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691"/>
        <w:gridCol w:w="316"/>
        <w:gridCol w:w="3540"/>
        <w:gridCol w:w="5782"/>
        <w:gridCol w:w="392"/>
        <w:gridCol w:w="587"/>
      </w:tblGrid>
      <w:tr w:rsidR="00F91753" w:rsidRPr="009F2DCB" w14:paraId="27403804" w14:textId="77777777" w:rsidTr="0089047A">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03D1EB65" w14:textId="77777777" w:rsidR="00F91753" w:rsidRPr="009F2DCB" w:rsidRDefault="00F91753" w:rsidP="00320ECB">
            <w:pPr>
              <w:rPr>
                <w:noProof/>
                <w:lang w:val="en-GB"/>
              </w:rPr>
            </w:pPr>
          </w:p>
        </w:tc>
      </w:tr>
      <w:tr w:rsidR="00173B36" w:rsidRPr="009F2DCB" w14:paraId="31438319" w14:textId="77777777" w:rsidTr="0089047A">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65B1BF60" w14:textId="77777777" w:rsidR="00F91753" w:rsidRPr="009F2DCB" w:rsidRDefault="00F91753" w:rsidP="005A3E0B">
            <w:pPr>
              <w:rPr>
                <w:noProof/>
                <w:lang w:val="en-GB"/>
              </w:rPr>
            </w:pPr>
          </w:p>
        </w:tc>
        <w:tc>
          <w:tcPr>
            <w:tcW w:w="279" w:type="dxa"/>
            <w:vMerge w:val="restart"/>
            <w:tcBorders>
              <w:top w:val="nil"/>
              <w:left w:val="nil"/>
              <w:bottom w:val="nil"/>
              <w:right w:val="nil"/>
            </w:tcBorders>
            <w:tcMar>
              <w:top w:w="0" w:type="dxa"/>
              <w:left w:w="115" w:type="dxa"/>
              <w:bottom w:w="0" w:type="dxa"/>
              <w:right w:w="115" w:type="dxa"/>
            </w:tcMar>
          </w:tcPr>
          <w:p w14:paraId="6F07C27A" w14:textId="77777777" w:rsidR="00F91753" w:rsidRPr="009F2DCB" w:rsidRDefault="00F91753" w:rsidP="005A3E0B">
            <w:pPr>
              <w:rPr>
                <w:noProof/>
                <w:lang w:val="en-GB"/>
              </w:rPr>
            </w:pPr>
          </w:p>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17BCC526" w14:textId="77777777" w:rsidR="00F91753" w:rsidRPr="009F2DCB" w:rsidRDefault="00F91753" w:rsidP="001E5794">
            <w:pPr>
              <w:pStyle w:val="NoSpacing"/>
              <w:rPr>
                <w:noProof/>
                <w:lang w:val="en-GB"/>
              </w:rPr>
            </w:pPr>
          </w:p>
        </w:tc>
        <w:tc>
          <w:tcPr>
            <w:tcW w:w="289" w:type="dxa"/>
            <w:vMerge w:val="restart"/>
            <w:tcBorders>
              <w:top w:val="nil"/>
              <w:left w:val="nil"/>
              <w:bottom w:val="nil"/>
              <w:right w:val="nil"/>
            </w:tcBorders>
            <w:tcMar>
              <w:top w:w="0" w:type="dxa"/>
              <w:left w:w="115" w:type="dxa"/>
              <w:bottom w:w="0" w:type="dxa"/>
              <w:right w:w="115" w:type="dxa"/>
            </w:tcMar>
          </w:tcPr>
          <w:p w14:paraId="3FE3FBFA" w14:textId="77777777" w:rsidR="00F91753" w:rsidRPr="009F2DCB" w:rsidRDefault="00F91753" w:rsidP="005A3E0B">
            <w:pPr>
              <w:rPr>
                <w:noProof/>
                <w:lang w:val="en-GB"/>
              </w:rPr>
            </w:pPr>
          </w:p>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28467000" w14:textId="77777777" w:rsidR="00F91753" w:rsidRPr="009F2DCB" w:rsidRDefault="00F91753" w:rsidP="005A3E0B">
            <w:pPr>
              <w:rPr>
                <w:noProof/>
                <w:lang w:val="en-GB"/>
              </w:rPr>
            </w:pPr>
          </w:p>
        </w:tc>
      </w:tr>
      <w:tr w:rsidR="00173B36" w:rsidRPr="009F2DCB" w14:paraId="330109F7" w14:textId="77777777" w:rsidTr="0089047A">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06091A6C" w14:textId="77777777" w:rsidR="00F91753" w:rsidRPr="009F2DCB" w:rsidRDefault="00F91753" w:rsidP="005A3E0B">
            <w:pPr>
              <w:rPr>
                <w:noProof/>
                <w:lang w:val="en-GB"/>
              </w:rPr>
            </w:pPr>
          </w:p>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26474786" w14:textId="77777777" w:rsidR="00F91753" w:rsidRPr="009F2DCB" w:rsidRDefault="00F91753" w:rsidP="005A3E0B">
            <w:pPr>
              <w:rPr>
                <w:noProof/>
                <w:lang w:val="en-GB"/>
              </w:rPr>
            </w:pPr>
          </w:p>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178FB28E" w14:textId="2C8F5B87" w:rsidR="00261E7B" w:rsidRPr="009F2DCB" w:rsidRDefault="00261E7B" w:rsidP="005A3E0B">
            <w:pPr>
              <w:pStyle w:val="Title"/>
              <w:rPr>
                <w:noProof/>
                <w:lang w:val="en-GB"/>
              </w:rPr>
            </w:pPr>
            <w:r w:rsidRPr="009F2DCB">
              <w:rPr>
                <w:noProof/>
                <w:lang w:val="en-GB" w:bidi="en-GB"/>
              </w:rPr>
              <mc:AlternateContent>
                <mc:Choice Requires="wps">
                  <w:drawing>
                    <wp:inline distT="0" distB="0" distL="0" distR="0" wp14:anchorId="188988D9" wp14:editId="6F53ADDE">
                      <wp:extent cx="585216" cy="91440"/>
                      <wp:effectExtent l="0" t="0" r="24765" b="22860"/>
                      <wp:docPr id="3" name="Freeform: Sha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5A8456B" id="Freeform: Shape 3" o:spid="_x0000_s1026" alt="&quot;&quot;"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9F2DCB">
              <w:rPr>
                <w:noProof/>
                <w:lang w:val="en-GB" w:bidi="en-GB"/>
              </w:rPr>
              <w:t xml:space="preserve"> </w:t>
            </w:r>
            <w:r w:rsidR="00CE5768" w:rsidRPr="009F2DCB">
              <w:rPr>
                <w:noProof/>
                <w:lang w:val="en-GB"/>
              </w:rPr>
              <w:t>Kerry Ashurst</w:t>
            </w:r>
            <w:r w:rsidRPr="009F2DCB">
              <w:rPr>
                <w:noProof/>
                <w:lang w:val="en-GB" w:bidi="en-GB"/>
              </w:rPr>
              <w:t xml:space="preserve"> </w:t>
            </w:r>
            <w:r w:rsidRPr="009F2DCB">
              <w:rPr>
                <w:noProof/>
                <w:lang w:val="en-GB" w:bidi="en-GB"/>
              </w:rPr>
              <mc:AlternateContent>
                <mc:Choice Requires="wps">
                  <w:drawing>
                    <wp:inline distT="0" distB="0" distL="0" distR="0" wp14:anchorId="784210F6" wp14:editId="19919C30">
                      <wp:extent cx="594245" cy="88583"/>
                      <wp:effectExtent l="0" t="0" r="15875" b="26035"/>
                      <wp:docPr id="4" name="Freeform: Sha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1839CF96" id="Freeform: Shape 4" o:spid="_x0000_s1026" alt="&quot;&quot;"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7EC1A103" w14:textId="7B0843C4" w:rsidR="00B62B99" w:rsidRPr="009F2DCB" w:rsidRDefault="00CE5768" w:rsidP="005A3E0B">
            <w:pPr>
              <w:pStyle w:val="Subtitle"/>
              <w:rPr>
                <w:noProof/>
                <w:lang w:val="en-GB"/>
              </w:rPr>
            </w:pPr>
            <w:r w:rsidRPr="009F2DCB">
              <w:rPr>
                <w:noProof/>
                <w:lang w:val="en-GB"/>
              </w:rPr>
              <w:t>Practice Nurse</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654AEF77" w14:textId="77777777" w:rsidR="00F91753" w:rsidRPr="009F2DCB" w:rsidRDefault="00F91753" w:rsidP="005A3E0B">
            <w:pPr>
              <w:rPr>
                <w:noProof/>
                <w:lang w:val="en-GB"/>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06D1A058" w14:textId="77777777" w:rsidR="00F91753" w:rsidRPr="009F2DCB" w:rsidRDefault="00F91753" w:rsidP="005A3E0B">
            <w:pPr>
              <w:rPr>
                <w:noProof/>
                <w:lang w:val="en-GB"/>
              </w:rPr>
            </w:pPr>
          </w:p>
        </w:tc>
      </w:tr>
      <w:tr w:rsidR="00173B36" w:rsidRPr="009F2DCB" w14:paraId="70060B8E" w14:textId="77777777" w:rsidTr="0089047A">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9E812D6" w14:textId="77777777" w:rsidR="004A4C74" w:rsidRPr="009F2DCB" w:rsidRDefault="004A4C74" w:rsidP="005A3E0B">
            <w:pPr>
              <w:rPr>
                <w:noProof/>
                <w:lang w:val="en-GB"/>
              </w:rPr>
            </w:pPr>
          </w:p>
        </w:tc>
        <w:tc>
          <w:tcPr>
            <w:tcW w:w="279" w:type="dxa"/>
            <w:vMerge/>
            <w:tcBorders>
              <w:top w:val="nil"/>
              <w:left w:val="nil"/>
              <w:bottom w:val="nil"/>
              <w:right w:val="nil"/>
            </w:tcBorders>
            <w:tcMar>
              <w:top w:w="0" w:type="dxa"/>
              <w:left w:w="115" w:type="dxa"/>
              <w:bottom w:w="0" w:type="dxa"/>
              <w:right w:w="115" w:type="dxa"/>
            </w:tcMar>
          </w:tcPr>
          <w:p w14:paraId="672767DE" w14:textId="77777777" w:rsidR="004A4C74" w:rsidRPr="009F2DCB" w:rsidRDefault="004A4C74" w:rsidP="005A3E0B">
            <w:pPr>
              <w:rPr>
                <w:noProof/>
                <w:lang w:val="en-GB"/>
              </w:rPr>
            </w:pPr>
          </w:p>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6DC89E77" w14:textId="77777777" w:rsidR="004A4C74" w:rsidRPr="009F2DCB" w:rsidRDefault="004A4C74" w:rsidP="001E5794">
            <w:pPr>
              <w:pStyle w:val="NoSpacing"/>
              <w:rPr>
                <w:noProof/>
                <w:lang w:val="en-GB"/>
              </w:rPr>
            </w:pPr>
          </w:p>
        </w:tc>
        <w:tc>
          <w:tcPr>
            <w:tcW w:w="289" w:type="dxa"/>
            <w:vMerge/>
            <w:tcBorders>
              <w:top w:val="nil"/>
              <w:left w:val="nil"/>
              <w:bottom w:val="nil"/>
              <w:right w:val="nil"/>
            </w:tcBorders>
            <w:tcMar>
              <w:top w:w="0" w:type="dxa"/>
              <w:left w:w="115" w:type="dxa"/>
              <w:bottom w:w="0" w:type="dxa"/>
              <w:right w:w="115" w:type="dxa"/>
            </w:tcMar>
          </w:tcPr>
          <w:p w14:paraId="44742DDF" w14:textId="77777777" w:rsidR="004A4C74" w:rsidRPr="009F2DCB" w:rsidRDefault="004A4C74" w:rsidP="005A3E0B">
            <w:pPr>
              <w:rPr>
                <w:noProof/>
                <w:lang w:val="en-GB"/>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8109A8E" w14:textId="77777777" w:rsidR="004A4C74" w:rsidRPr="009F2DCB" w:rsidRDefault="004A4C74" w:rsidP="005A3E0B">
            <w:pPr>
              <w:rPr>
                <w:noProof/>
                <w:lang w:val="en-GB"/>
              </w:rPr>
            </w:pPr>
          </w:p>
        </w:tc>
      </w:tr>
      <w:tr w:rsidR="00F91753" w:rsidRPr="009F2DCB" w14:paraId="2B62D803" w14:textId="77777777" w:rsidTr="0089047A">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32F63BDA" w14:textId="77777777" w:rsidR="00F91753" w:rsidRPr="009F2DCB" w:rsidRDefault="00F91753" w:rsidP="005A3E0B">
            <w:pPr>
              <w:rPr>
                <w:noProof/>
                <w:lang w:val="en-GB"/>
              </w:rPr>
            </w:pPr>
          </w:p>
        </w:tc>
      </w:tr>
      <w:tr w:rsidR="00686284" w:rsidRPr="009F2DCB" w14:paraId="01BEB904" w14:textId="77777777" w:rsidTr="0089047A">
        <w:trPr>
          <w:trHeight w:val="2160"/>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n-GB"/>
              </w:rPr>
              <w:id w:val="1272060749"/>
              <w:placeholder>
                <w:docPart w:val="61F074975C9B4D70B563F49C6E1BAF58"/>
              </w:placeholder>
              <w:temporary/>
              <w:showingPlcHdr/>
              <w15:appearance w15:val="hidden"/>
            </w:sdtPr>
            <w:sdtContent>
              <w:p w14:paraId="0A05BF50" w14:textId="77777777" w:rsidR="00792D43" w:rsidRPr="009F2DCB" w:rsidRDefault="00FF673C" w:rsidP="00F53B71">
                <w:pPr>
                  <w:pStyle w:val="Heading1"/>
                  <w:rPr>
                    <w:noProof/>
                    <w:lang w:val="en-GB"/>
                  </w:rPr>
                </w:pPr>
                <w:r w:rsidRPr="009F2DCB">
                  <w:rPr>
                    <w:noProof/>
                    <w:lang w:val="en-GB" w:bidi="en-GB"/>
                  </w:rPr>
                  <w:t>CONTACT</w:t>
                </w:r>
              </w:p>
            </w:sdtContent>
          </w:sdt>
          <w:p w14:paraId="198919D6" w14:textId="77777777" w:rsidR="003E1692" w:rsidRPr="009F2DCB" w:rsidRDefault="003E1692" w:rsidP="00F53B71">
            <w:pPr>
              <w:pStyle w:val="NoSpacing"/>
              <w:rPr>
                <w:noProof/>
                <w:lang w:val="en-GB"/>
              </w:rPr>
            </w:pPr>
            <w:r w:rsidRPr="009F2DCB">
              <w:rPr>
                <w:noProof/>
                <w:lang w:val="en-GB" w:bidi="en-GB"/>
              </w:rPr>
              <mc:AlternateContent>
                <mc:Choice Requires="wps">
                  <w:drawing>
                    <wp:inline distT="0" distB="0" distL="0" distR="0" wp14:anchorId="0221A9CB" wp14:editId="607B87BE">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B50D3B"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3BB0DBF1" w14:textId="07C15563" w:rsidR="00792D43" w:rsidRPr="009F2DCB" w:rsidRDefault="00FB1F01" w:rsidP="00F53B71">
            <w:pPr>
              <w:pStyle w:val="Contact"/>
              <w:framePr w:wrap="auto" w:vAnchor="margin" w:xAlign="left" w:yAlign="inline"/>
              <w:suppressOverlap w:val="0"/>
              <w:rPr>
                <w:noProof/>
                <w:lang w:val="en-GB"/>
              </w:rPr>
            </w:pPr>
            <w:r w:rsidRPr="009F2DCB">
              <w:rPr>
                <w:noProof/>
                <w:lang w:val="en-GB" w:bidi="en-GB"/>
              </w:rPr>
              <w:drawing>
                <wp:inline distT="0" distB="0" distL="0" distR="0" wp14:anchorId="7E136A4D" wp14:editId="49E1FA7E">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F53B71" w:rsidRPr="009F2DCB">
              <w:rPr>
                <w:noProof/>
                <w:lang w:val="en-GB" w:bidi="en-GB"/>
              </w:rPr>
              <w:t xml:space="preserve"> </w:t>
            </w:r>
            <w:r w:rsidR="00CE5768" w:rsidRPr="009F2DCB">
              <w:rPr>
                <w:noProof/>
                <w:lang w:val="en-GB"/>
              </w:rPr>
              <w:t>07999199110</w:t>
            </w:r>
          </w:p>
          <w:p w14:paraId="0AF2850B" w14:textId="116F1096" w:rsidR="00792D43" w:rsidRPr="009F2DCB" w:rsidRDefault="00792D43" w:rsidP="00F53B71">
            <w:pPr>
              <w:pStyle w:val="Contact"/>
              <w:framePr w:wrap="auto" w:vAnchor="margin" w:xAlign="left" w:yAlign="inline"/>
              <w:suppressOverlap w:val="0"/>
              <w:rPr>
                <w:noProof/>
                <w:lang w:val="en-GB"/>
              </w:rPr>
            </w:pPr>
          </w:p>
          <w:p w14:paraId="6EC53CB3" w14:textId="77777777" w:rsidR="00113904" w:rsidRPr="009F2DCB" w:rsidRDefault="00113904" w:rsidP="00F53B71">
            <w:pPr>
              <w:pStyle w:val="Contact"/>
              <w:framePr w:wrap="auto" w:vAnchor="margin" w:xAlign="left" w:yAlign="inline"/>
              <w:suppressOverlap w:val="0"/>
              <w:rPr>
                <w:noProof/>
                <w:lang w:val="en-GB"/>
              </w:rPr>
            </w:pPr>
          </w:p>
          <w:p w14:paraId="14E6BE55" w14:textId="22807F24" w:rsidR="00792D43" w:rsidRPr="009F2DCB" w:rsidRDefault="00FB1F01" w:rsidP="00F53B71">
            <w:pPr>
              <w:pStyle w:val="Contact"/>
              <w:framePr w:wrap="auto" w:vAnchor="margin" w:xAlign="left" w:yAlign="inline"/>
              <w:suppressOverlap w:val="0"/>
              <w:rPr>
                <w:noProof/>
                <w:lang w:val="en-GB"/>
              </w:rPr>
            </w:pPr>
            <w:r w:rsidRPr="009F2DCB">
              <w:rPr>
                <w:noProof/>
                <w:lang w:val="en-GB" w:bidi="en-GB"/>
              </w:rPr>
              <w:drawing>
                <wp:inline distT="0" distB="0" distL="0" distR="0" wp14:anchorId="6A1E1AAA" wp14:editId="1FF1DF4D">
                  <wp:extent cx="190500" cy="156210"/>
                  <wp:effectExtent l="0" t="0" r="0" b="0"/>
                  <wp:docPr id="10" name="Graphic 10"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0500" cy="156210"/>
                          </a:xfrm>
                          <a:prstGeom prst="rect">
                            <a:avLst/>
                          </a:prstGeom>
                        </pic:spPr>
                      </pic:pic>
                    </a:graphicData>
                  </a:graphic>
                </wp:inline>
              </w:drawing>
            </w:r>
            <w:r w:rsidR="00F53B71" w:rsidRPr="009F2DCB">
              <w:rPr>
                <w:noProof/>
                <w:lang w:val="en-GB" w:bidi="en-GB"/>
              </w:rPr>
              <w:t xml:space="preserve"> </w:t>
            </w:r>
            <w:r w:rsidR="00CE5768" w:rsidRPr="009F2DCB">
              <w:rPr>
                <w:noProof/>
                <w:sz w:val="24"/>
                <w:szCs w:val="24"/>
                <w:lang w:val="en-GB"/>
              </w:rPr>
              <w:t>kerrygreenhill@hotmail.co.uk</w:t>
            </w:r>
          </w:p>
          <w:p w14:paraId="476FA206" w14:textId="77777777" w:rsidR="00113904" w:rsidRPr="009F2DCB" w:rsidRDefault="00113904" w:rsidP="00113904">
            <w:pPr>
              <w:keepNext/>
              <w:keepLines/>
              <w:spacing w:before="0" w:line="180" w:lineRule="auto"/>
              <w:outlineLvl w:val="0"/>
              <w:rPr>
                <w:rFonts w:asciiTheme="majorHAnsi" w:eastAsiaTheme="majorEastAsia" w:hAnsiTheme="majorHAnsi" w:cstheme="majorBidi"/>
                <w:caps/>
                <w:noProof/>
                <w:color w:val="auto"/>
                <w:sz w:val="28"/>
                <w:szCs w:val="32"/>
                <w:lang w:val="en-GB"/>
              </w:rPr>
            </w:pPr>
          </w:p>
          <w:p w14:paraId="7320735B" w14:textId="071CB343" w:rsidR="00686284" w:rsidRPr="009F2DCB" w:rsidRDefault="00686284" w:rsidP="00113904">
            <w:pPr>
              <w:spacing w:before="0" w:line="180" w:lineRule="auto"/>
              <w:rPr>
                <w:noProof/>
                <w:lang w:val="en-GB"/>
              </w:rPr>
            </w:pPr>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rPr>
                <w:noProof/>
                <w:lang w:val="en-GB"/>
              </w:rPr>
              <w:id w:val="-447008296"/>
              <w:placeholder>
                <w:docPart w:val="0CBAC2B1C7E74F9D85F10CD9BEF0BDCD"/>
              </w:placeholder>
              <w:temporary/>
              <w:showingPlcHdr/>
              <w15:appearance w15:val="hidden"/>
            </w:sdtPr>
            <w:sdtContent>
              <w:p w14:paraId="3EF657E7" w14:textId="77777777" w:rsidR="008C78F5" w:rsidRPr="009F2DCB" w:rsidRDefault="00FF673C" w:rsidP="00FF673C">
                <w:pPr>
                  <w:pStyle w:val="Heading1"/>
                  <w:rPr>
                    <w:noProof/>
                    <w:lang w:val="en-GB"/>
                  </w:rPr>
                </w:pPr>
                <w:r w:rsidRPr="009F2DCB">
                  <w:rPr>
                    <w:noProof/>
                    <w:lang w:val="en-GB" w:bidi="en-GB"/>
                  </w:rPr>
                  <w:t>PROFILE</w:t>
                </w:r>
              </w:p>
            </w:sdtContent>
          </w:sdt>
          <w:p w14:paraId="0B971DDA" w14:textId="77777777" w:rsidR="003E1692" w:rsidRPr="009F2DCB" w:rsidRDefault="003E1692" w:rsidP="003E1692">
            <w:pPr>
              <w:pStyle w:val="NoSpacing"/>
              <w:rPr>
                <w:noProof/>
                <w:lang w:val="en-GB"/>
              </w:rPr>
            </w:pPr>
            <w:r w:rsidRPr="009F2DCB">
              <w:rPr>
                <w:noProof/>
                <w:lang w:val="en-GB" w:bidi="en-GB"/>
              </w:rPr>
              <mc:AlternateContent>
                <mc:Choice Requires="wps">
                  <w:drawing>
                    <wp:inline distT="0" distB="0" distL="0" distR="0" wp14:anchorId="4CA01523" wp14:editId="3457BF2D">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C4CDEC0"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76597947" w14:textId="77777777" w:rsidR="00CE5768" w:rsidRPr="00CE5768" w:rsidRDefault="00CE5768" w:rsidP="00CE5768">
            <w:pPr>
              <w:spacing w:before="40" w:after="40"/>
              <w:rPr>
                <w:color w:val="5F483E" w:themeColor="accent4" w:themeShade="BF"/>
                <w:shd w:val="clear" w:color="auto" w:fill="FFFFFF"/>
              </w:rPr>
            </w:pPr>
            <w:r w:rsidRPr="00CE5768">
              <w:rPr>
                <w:color w:val="5F483E" w:themeColor="accent4" w:themeShade="BF"/>
                <w:shd w:val="clear" w:color="auto" w:fill="FFFFFF"/>
              </w:rPr>
              <w:t>Compassionate Practice Nurse with over 10 years nursing experience offering outstanding skills and exceptional expertise. Remains calm and methodical in an ever-changing nursing environment. To support accurate reporting and compassionate care in line with local policies and procedures</w:t>
            </w:r>
          </w:p>
          <w:p w14:paraId="618E9985" w14:textId="77777777" w:rsidR="00CE5768" w:rsidRPr="00CE5768" w:rsidRDefault="00CE5768" w:rsidP="00CE5768">
            <w:pPr>
              <w:spacing w:before="40" w:after="40"/>
              <w:rPr>
                <w:color w:val="5F483E" w:themeColor="accent4" w:themeShade="BF"/>
              </w:rPr>
            </w:pPr>
            <w:r w:rsidRPr="00CE5768">
              <w:rPr>
                <w:color w:val="5F483E" w:themeColor="accent4" w:themeShade="BF"/>
              </w:rPr>
              <w:t>I consider myself to be hard working, focused and an asset to any team. I have the ability to work individually, as well as working hard and communicating within a team. I thrive in busy stressful environments and I possess the drive to excel in an ever-changing working environment. I am extremely organised in my personal life which also reflects in my work. I am confident, adaptable and extremely quick to learn new skills and expand upon existing ones. I am a diligent worker and will continue to progress within the team, providing myself to be a valued, reliable asset.</w:t>
            </w:r>
          </w:p>
          <w:p w14:paraId="3F60DB02" w14:textId="2264DE8B" w:rsidR="00686284" w:rsidRPr="009F2DCB" w:rsidRDefault="00686284" w:rsidP="00B54AD3">
            <w:pPr>
              <w:rPr>
                <w:noProof/>
                <w:sz w:val="24"/>
                <w:szCs w:val="24"/>
                <w:lang w:val="en-GB"/>
              </w:rPr>
            </w:pPr>
          </w:p>
        </w:tc>
      </w:tr>
      <w:tr w:rsidR="00F716E1" w:rsidRPr="009F2DCB" w14:paraId="220D74EC" w14:textId="77777777" w:rsidTr="0089047A">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n-GB"/>
              </w:rPr>
              <w:id w:val="211169216"/>
              <w:placeholder>
                <w:docPart w:val="B2F03A3A3B5A460FA4974EFA0AE3DADD"/>
              </w:placeholder>
              <w:temporary/>
              <w:showingPlcHdr/>
              <w15:appearance w15:val="hidden"/>
            </w:sdtPr>
            <w:sdtContent>
              <w:p w14:paraId="0CCC8767" w14:textId="77777777" w:rsidR="00F716E1" w:rsidRPr="009F2DCB" w:rsidRDefault="00FF673C" w:rsidP="00FF673C">
                <w:pPr>
                  <w:pStyle w:val="Heading1"/>
                  <w:rPr>
                    <w:noProof/>
                    <w:lang w:val="en-GB"/>
                  </w:rPr>
                </w:pPr>
                <w:r w:rsidRPr="009F2DCB">
                  <w:rPr>
                    <w:noProof/>
                    <w:lang w:val="en-GB" w:bidi="en-GB"/>
                  </w:rPr>
                  <w:t>SKILLS</w:t>
                </w:r>
              </w:p>
            </w:sdtContent>
          </w:sdt>
          <w:p w14:paraId="1D732FB2" w14:textId="77777777" w:rsidR="00F53B71" w:rsidRPr="009F2DCB" w:rsidRDefault="00F53B71" w:rsidP="00F53B71">
            <w:pPr>
              <w:pStyle w:val="NoSpacing"/>
              <w:rPr>
                <w:noProof/>
                <w:lang w:val="en-GB"/>
              </w:rPr>
            </w:pPr>
            <w:r w:rsidRPr="009F2DCB">
              <w:rPr>
                <w:noProof/>
                <w:lang w:val="en-GB" w:bidi="en-GB"/>
              </w:rPr>
              <mc:AlternateContent>
                <mc:Choice Requires="wps">
                  <w:drawing>
                    <wp:inline distT="0" distB="0" distL="0" distR="0" wp14:anchorId="254DE48F" wp14:editId="3846192B">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C9CF627"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53D27A9D" w14:textId="77777777" w:rsidR="00CE5768" w:rsidRPr="009F2DCB" w:rsidRDefault="00CE5768" w:rsidP="00CE5768">
            <w:pPr>
              <w:pStyle w:val="ListParagraph"/>
            </w:pPr>
            <w:r w:rsidRPr="009F2DCB">
              <w:rPr>
                <w:bdr w:val="none" w:sz="0" w:space="0" w:color="auto" w:frame="1"/>
              </w:rPr>
              <w:t>Lead Nurse in RESPIRATORY DISEASE</w:t>
            </w:r>
          </w:p>
          <w:p w14:paraId="4CB6CB4D" w14:textId="77777777" w:rsidR="00CE5768" w:rsidRPr="009F2DCB" w:rsidRDefault="00CE5768" w:rsidP="00CE5768">
            <w:pPr>
              <w:pStyle w:val="ListParagraph"/>
              <w:numPr>
                <w:ilvl w:val="0"/>
                <w:numId w:val="0"/>
              </w:numPr>
              <w:ind w:left="360"/>
            </w:pPr>
            <w:r w:rsidRPr="009F2DCB">
              <w:rPr>
                <w:bdr w:val="none" w:sz="0" w:space="0" w:color="auto" w:frame="1"/>
              </w:rPr>
              <w:t>both COPD/asthma</w:t>
            </w:r>
          </w:p>
          <w:p w14:paraId="1BA222E4" w14:textId="77777777" w:rsidR="00CE5768" w:rsidRPr="009F2DCB" w:rsidRDefault="00CE5768" w:rsidP="00CE5768">
            <w:pPr>
              <w:pStyle w:val="ListParagraph"/>
            </w:pPr>
            <w:r w:rsidRPr="009F2DCB">
              <w:rPr>
                <w:bdr w:val="none" w:sz="0" w:space="0" w:color="auto" w:frame="1"/>
              </w:rPr>
              <w:t>SPIROMETRY AND INTERPRETATION</w:t>
            </w:r>
          </w:p>
          <w:p w14:paraId="3621371B" w14:textId="77777777" w:rsidR="00CE5768" w:rsidRPr="009F2DCB" w:rsidRDefault="00CE5768" w:rsidP="00CE5768">
            <w:pPr>
              <w:pStyle w:val="ListParagraph"/>
            </w:pPr>
            <w:r w:rsidRPr="009F2DCB">
              <w:rPr>
                <w:bdr w:val="none" w:sz="0" w:space="0" w:color="auto" w:frame="1"/>
              </w:rPr>
              <w:t>childhood immunisations</w:t>
            </w:r>
          </w:p>
          <w:p w14:paraId="0046B9DF" w14:textId="181FE9EC" w:rsidR="00CE5768" w:rsidRPr="009F2DCB" w:rsidRDefault="00CE5768" w:rsidP="00B86ECA">
            <w:pPr>
              <w:pStyle w:val="ListParagraph"/>
            </w:pPr>
            <w:r w:rsidRPr="009F2DCB">
              <w:rPr>
                <w:bdr w:val="none" w:sz="0" w:space="0" w:color="auto" w:frame="1"/>
              </w:rPr>
              <w:t>Cervical screening</w:t>
            </w:r>
          </w:p>
          <w:p w14:paraId="345541E1" w14:textId="77777777" w:rsidR="00CE5768" w:rsidRPr="009F2DCB" w:rsidRDefault="00CE5768" w:rsidP="00CE5768">
            <w:pPr>
              <w:pStyle w:val="ListParagraph"/>
            </w:pPr>
            <w:r w:rsidRPr="009F2DCB">
              <w:rPr>
                <w:bdr w:val="none" w:sz="0" w:space="0" w:color="auto" w:frame="1"/>
              </w:rPr>
              <w:t>Sexual Health and contraception Injections</w:t>
            </w:r>
          </w:p>
          <w:p w14:paraId="45CD327A" w14:textId="77777777" w:rsidR="00CE5768" w:rsidRPr="009F2DCB" w:rsidRDefault="00CE5768" w:rsidP="00CE5768">
            <w:pPr>
              <w:pStyle w:val="ListParagraph"/>
            </w:pPr>
            <w:r w:rsidRPr="009F2DCB">
              <w:rPr>
                <w:bdr w:val="none" w:sz="0" w:space="0" w:color="auto" w:frame="1"/>
              </w:rPr>
              <w:t>venepuncture and cannulation</w:t>
            </w:r>
          </w:p>
          <w:p w14:paraId="6C163D19" w14:textId="77777777" w:rsidR="00CE5768" w:rsidRPr="009F2DCB" w:rsidRDefault="00CE5768" w:rsidP="00CE5768">
            <w:pPr>
              <w:pStyle w:val="ListParagraph"/>
            </w:pPr>
            <w:r w:rsidRPr="009F2DCB">
              <w:rPr>
                <w:bdr w:val="none" w:sz="0" w:space="0" w:color="auto" w:frame="1"/>
              </w:rPr>
              <w:t>urinalysis Screening/Investigations</w:t>
            </w:r>
          </w:p>
          <w:p w14:paraId="2C32CC90" w14:textId="77777777" w:rsidR="00CE5768" w:rsidRPr="009F2DCB" w:rsidRDefault="00CE5768" w:rsidP="00CE5768">
            <w:pPr>
              <w:pStyle w:val="ListParagraph"/>
            </w:pPr>
            <w:r w:rsidRPr="009F2DCB">
              <w:rPr>
                <w:bdr w:val="none" w:sz="0" w:space="0" w:color="auto" w:frame="1"/>
              </w:rPr>
              <w:t>NHS health checks</w:t>
            </w:r>
          </w:p>
          <w:p w14:paraId="33DE7A1E" w14:textId="77777777" w:rsidR="00CE5768" w:rsidRPr="009F2DCB" w:rsidRDefault="00CE5768" w:rsidP="00CE5768">
            <w:pPr>
              <w:pStyle w:val="ListParagraph"/>
            </w:pPr>
            <w:r w:rsidRPr="009F2DCB">
              <w:t>PILL/hypertension/Coronary Heart Disease/Heart Failure reviews</w:t>
            </w:r>
          </w:p>
          <w:p w14:paraId="78FFA783" w14:textId="77777777" w:rsidR="00CE5768" w:rsidRPr="009F2DCB" w:rsidRDefault="00CE5768" w:rsidP="00CE5768">
            <w:pPr>
              <w:pStyle w:val="ListParagraph"/>
            </w:pPr>
            <w:r w:rsidRPr="009F2DCB">
              <w:rPr>
                <w:bdr w:val="none" w:sz="0" w:space="0" w:color="auto" w:frame="1"/>
              </w:rPr>
              <w:lastRenderedPageBreak/>
              <w:t>Diabetic foot checks</w:t>
            </w:r>
          </w:p>
          <w:p w14:paraId="02CA4BE6" w14:textId="77777777" w:rsidR="00CE5768" w:rsidRPr="009F2DCB" w:rsidRDefault="00CE5768" w:rsidP="00CE5768">
            <w:pPr>
              <w:pStyle w:val="ListParagraph"/>
            </w:pPr>
            <w:r w:rsidRPr="009F2DCB">
              <w:t>learning Disabilities reviews</w:t>
            </w:r>
          </w:p>
          <w:p w14:paraId="4B5A2E33" w14:textId="374CDC03" w:rsidR="00F716E1" w:rsidRPr="009F2DCB" w:rsidRDefault="00CE5768" w:rsidP="00CE5768">
            <w:pPr>
              <w:pStyle w:val="ListParagraph"/>
            </w:pPr>
            <w:r w:rsidRPr="009F2DCB">
              <w:rPr>
                <w:bdr w:val="none" w:sz="0" w:space="0" w:color="auto" w:frame="1"/>
              </w:rPr>
              <w:t>ECG's</w:t>
            </w:r>
          </w:p>
        </w:tc>
        <w:tc>
          <w:tcPr>
            <w:tcW w:w="7244" w:type="dxa"/>
            <w:gridSpan w:val="3"/>
            <w:vMerge w:val="restart"/>
            <w:tcBorders>
              <w:top w:val="single" w:sz="12" w:space="0" w:color="000000" w:themeColor="text1"/>
              <w:left w:val="single" w:sz="12" w:space="0" w:color="000000" w:themeColor="text1"/>
            </w:tcBorders>
            <w:shd w:val="clear" w:color="auto" w:fill="auto"/>
          </w:tcPr>
          <w:sdt>
            <w:sdtPr>
              <w:rPr>
                <w:noProof/>
                <w:lang w:val="en-GB"/>
              </w:rPr>
              <w:id w:val="1888525358"/>
              <w:placeholder>
                <w:docPart w:val="77007AA6D8E4417EA532EE29E30236CE"/>
              </w:placeholder>
              <w:temporary/>
              <w:showingPlcHdr/>
              <w15:appearance w15:val="hidden"/>
            </w:sdtPr>
            <w:sdtContent>
              <w:p w14:paraId="5DAB27A1" w14:textId="77777777" w:rsidR="00F716E1" w:rsidRPr="009F2DCB" w:rsidRDefault="00FF673C" w:rsidP="00FF673C">
                <w:pPr>
                  <w:pStyle w:val="Heading1"/>
                  <w:rPr>
                    <w:noProof/>
                    <w:lang w:val="en-GB"/>
                  </w:rPr>
                </w:pPr>
                <w:r w:rsidRPr="009F2DCB">
                  <w:rPr>
                    <w:noProof/>
                    <w:lang w:val="en-GB" w:bidi="en-GB"/>
                  </w:rPr>
                  <w:t>EXPERIENCE</w:t>
                </w:r>
              </w:p>
            </w:sdtContent>
          </w:sdt>
          <w:p w14:paraId="0A1C21CF" w14:textId="77777777" w:rsidR="00F53B71" w:rsidRDefault="00F53B71" w:rsidP="00F53B71">
            <w:pPr>
              <w:pStyle w:val="NoSpacing"/>
              <w:rPr>
                <w:noProof/>
                <w:lang w:val="en-GB"/>
              </w:rPr>
            </w:pPr>
            <w:r w:rsidRPr="009F2DCB">
              <w:rPr>
                <w:noProof/>
                <w:lang w:val="en-GB" w:bidi="en-GB"/>
              </w:rPr>
              <mc:AlternateContent>
                <mc:Choice Requires="wps">
                  <w:drawing>
                    <wp:inline distT="0" distB="0" distL="0" distR="0" wp14:anchorId="74404A94" wp14:editId="617A064D">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4FEBBDA"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14D9957C" w14:textId="006E246C" w:rsidR="00334944" w:rsidRDefault="00334944" w:rsidP="00334944">
            <w:pPr>
              <w:keepNext/>
              <w:keepLines/>
              <w:spacing w:before="0" w:line="400" w:lineRule="exact"/>
              <w:outlineLvl w:val="1"/>
              <w:rPr>
                <w:rFonts w:eastAsiaTheme="majorEastAsia" w:cstheme="majorBidi"/>
                <w:color w:val="465870" w:themeColor="accent1" w:themeShade="BF"/>
                <w:sz w:val="28"/>
                <w:szCs w:val="26"/>
              </w:rPr>
            </w:pPr>
            <w:r>
              <w:rPr>
                <w:rFonts w:eastAsiaTheme="majorEastAsia" w:cstheme="majorBidi"/>
                <w:color w:val="465870" w:themeColor="accent1" w:themeShade="BF"/>
                <w:sz w:val="28"/>
                <w:szCs w:val="26"/>
              </w:rPr>
              <w:t xml:space="preserve">Practice Nurse </w:t>
            </w:r>
          </w:p>
          <w:p w14:paraId="7A486E9D" w14:textId="77777777" w:rsidR="00334944" w:rsidRDefault="00334944" w:rsidP="00334944">
            <w:r>
              <w:t>APRIL 2023-current</w:t>
            </w:r>
          </w:p>
          <w:p w14:paraId="53258AA4" w14:textId="64199F88" w:rsidR="00334944" w:rsidRDefault="00334944" w:rsidP="00334944">
            <w:r>
              <w:t>Currently working with different nursing agencies for General Practices in my local area that are requiring Locum cover. All nursing skills are being utilised and I am keeping up to date with mandatory, statutory as well as extracurricular to broaden my skill set.</w:t>
            </w:r>
          </w:p>
          <w:p w14:paraId="42B6A9AC" w14:textId="77777777" w:rsidR="00334944" w:rsidRDefault="00334944" w:rsidP="00334944">
            <w:pPr>
              <w:rPr>
                <w:noProof/>
                <w:lang w:val="en-GB"/>
              </w:rPr>
            </w:pPr>
          </w:p>
          <w:p w14:paraId="7B69EB9A" w14:textId="607E1A37" w:rsidR="00334944" w:rsidRPr="00334944" w:rsidRDefault="00334944" w:rsidP="00334944">
            <w:pPr>
              <w:spacing w:before="0" w:line="180" w:lineRule="auto"/>
              <w:rPr>
                <w:noProof/>
                <w:color w:val="434343" w:themeColor="accent6"/>
                <w:sz w:val="26"/>
                <w:lang w:val="en-GB"/>
              </w:rPr>
            </w:pPr>
            <w:r w:rsidRPr="00334944">
              <w:rPr>
                <w:noProof/>
                <w:color w:val="434343" w:themeColor="accent6"/>
                <w:sz w:val="26"/>
                <w:lang w:val="en-GB" w:bidi="en-GB"/>
              </w:rPr>
              <mc:AlternateContent>
                <mc:Choice Requires="wps">
                  <w:drawing>
                    <wp:inline distT="0" distB="0" distL="0" distR="0" wp14:anchorId="1F4669AB" wp14:editId="6B508A0E">
                      <wp:extent cx="3968496" cy="0"/>
                      <wp:effectExtent l="0" t="0" r="0" b="0"/>
                      <wp:docPr id="1297435139" name="Straight Connector 1297435139" descr="Blue line"/>
                      <wp:cNvGraphicFramePr/>
                      <a:graphic xmlns:a="http://schemas.openxmlformats.org/drawingml/2006/main">
                        <a:graphicData uri="http://schemas.microsoft.com/office/word/2010/wordprocessingShape">
                          <wps:wsp>
                            <wps:cNvCnPr/>
                            <wps:spPr>
                              <a:xfrm>
                                <a:off x="0" y="0"/>
                                <a:ext cx="3968496" cy="0"/>
                              </a:xfrm>
                              <a:prstGeom prst="line">
                                <a:avLst/>
                              </a:prstGeom>
                              <a:noFill/>
                              <a:ln w="3556" cap="flat" cmpd="sng" algn="ctr">
                                <a:solidFill>
                                  <a:srgbClr val="718EB5"/>
                                </a:solidFill>
                                <a:prstDash val="solid"/>
                                <a:miter lim="800000"/>
                              </a:ln>
                              <a:effectLst/>
                            </wps:spPr>
                            <wps:bodyPr/>
                          </wps:wsp>
                        </a:graphicData>
                      </a:graphic>
                    </wp:inline>
                  </w:drawing>
                </mc:Choice>
                <mc:Fallback>
                  <w:pict>
                    <v:line w14:anchorId="26B1D772" id="Straight Connector 1297435139"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" strokecolor="#718eb5" strokeweight=".28pt">
                      <v:stroke joinstyle="miter"/>
                      <w10:anchorlock/>
                    </v:line>
                  </w:pict>
                </mc:Fallback>
              </mc:AlternateContent>
            </w:r>
          </w:p>
          <w:p w14:paraId="1719F6D0" w14:textId="5806B88D" w:rsidR="00334944" w:rsidRPr="00CE5768" w:rsidRDefault="00CE5768" w:rsidP="00CE5768">
            <w:pPr>
              <w:keepNext/>
              <w:keepLines/>
              <w:spacing w:before="0" w:line="400" w:lineRule="exact"/>
              <w:outlineLvl w:val="1"/>
              <w:rPr>
                <w:rFonts w:eastAsiaTheme="majorEastAsia" w:cstheme="majorBidi"/>
                <w:color w:val="465870" w:themeColor="accent1" w:themeShade="BF"/>
                <w:sz w:val="28"/>
                <w:szCs w:val="26"/>
              </w:rPr>
            </w:pPr>
            <w:r w:rsidRPr="00CE5768">
              <w:rPr>
                <w:rFonts w:eastAsiaTheme="majorEastAsia" w:cstheme="majorBidi"/>
                <w:color w:val="465870" w:themeColor="accent1" w:themeShade="BF"/>
                <w:sz w:val="28"/>
                <w:szCs w:val="26"/>
              </w:rPr>
              <w:t>Practice Nurse</w:t>
            </w:r>
          </w:p>
          <w:p w14:paraId="1ED30538" w14:textId="289C16B1" w:rsidR="00CE5768" w:rsidRPr="00CE5768" w:rsidRDefault="00D8089F" w:rsidP="00CE5768">
            <w:pPr>
              <w:rPr>
                <w:color w:val="4C4C4C" w:themeColor="background2" w:themeShade="BF"/>
              </w:rPr>
            </w:pPr>
            <w:r w:rsidRPr="009F2DCB">
              <w:rPr>
                <w:color w:val="4C4C4C" w:themeColor="background2" w:themeShade="BF"/>
              </w:rPr>
              <w:t xml:space="preserve">JAN </w:t>
            </w:r>
            <w:r w:rsidR="00CE5768" w:rsidRPr="00CE5768">
              <w:rPr>
                <w:color w:val="4C4C4C" w:themeColor="background2" w:themeShade="BF"/>
              </w:rPr>
              <w:t>2023</w:t>
            </w:r>
            <w:r w:rsidR="00E24EB7">
              <w:rPr>
                <w:color w:val="4C4C4C" w:themeColor="background2" w:themeShade="BF"/>
              </w:rPr>
              <w:t>-APRIL 2023</w:t>
            </w:r>
          </w:p>
          <w:p w14:paraId="207BE932" w14:textId="553DDBD1" w:rsidR="00CE5768" w:rsidRPr="00CE5768" w:rsidRDefault="00CE5768" w:rsidP="00CE5768">
            <w:pPr>
              <w:rPr>
                <w:color w:val="4C4C4C" w:themeColor="background2" w:themeShade="BF"/>
              </w:rPr>
            </w:pPr>
            <w:r w:rsidRPr="00CE5768">
              <w:rPr>
                <w:color w:val="4C4C4C" w:themeColor="background2" w:themeShade="BF"/>
              </w:rPr>
              <w:t>I work</w:t>
            </w:r>
            <w:r w:rsidR="007363D2">
              <w:rPr>
                <w:color w:val="4C4C4C" w:themeColor="background2" w:themeShade="BF"/>
              </w:rPr>
              <w:t>ed</w:t>
            </w:r>
            <w:r w:rsidRPr="00CE5768">
              <w:rPr>
                <w:color w:val="4C4C4C" w:themeColor="background2" w:themeShade="BF"/>
              </w:rPr>
              <w:t xml:space="preserve"> within a GP surgery that offers health services to over 10,000 patients over 2 sites.</w:t>
            </w:r>
          </w:p>
          <w:p w14:paraId="4CADF150" w14:textId="0338D409" w:rsidR="00CE5768" w:rsidRPr="00CE5768" w:rsidRDefault="00CE5768" w:rsidP="00CE5768">
            <w:pPr>
              <w:rPr>
                <w:color w:val="4C4C4C" w:themeColor="background2" w:themeShade="BF"/>
              </w:rPr>
            </w:pPr>
            <w:r w:rsidRPr="00CE5768">
              <w:rPr>
                <w:color w:val="4C4C4C" w:themeColor="background2" w:themeShade="BF"/>
              </w:rPr>
              <w:t xml:space="preserve">I </w:t>
            </w:r>
            <w:r w:rsidR="007363D2">
              <w:rPr>
                <w:color w:val="4C4C4C" w:themeColor="background2" w:themeShade="BF"/>
              </w:rPr>
              <w:t>was</w:t>
            </w:r>
            <w:r w:rsidRPr="00CE5768">
              <w:rPr>
                <w:color w:val="4C4C4C" w:themeColor="background2" w:themeShade="BF"/>
              </w:rPr>
              <w:t xml:space="preserve"> the Lead nurse in respiratory and th</w:t>
            </w:r>
            <w:r w:rsidR="007363D2">
              <w:rPr>
                <w:color w:val="4C4C4C" w:themeColor="background2" w:themeShade="BF"/>
              </w:rPr>
              <w:t>at was my</w:t>
            </w:r>
            <w:r w:rsidRPr="00CE5768">
              <w:rPr>
                <w:color w:val="4C4C4C" w:themeColor="background2" w:themeShade="BF"/>
              </w:rPr>
              <w:t xml:space="preserve"> main role. I fully assess</w:t>
            </w:r>
            <w:r w:rsidR="007363D2">
              <w:rPr>
                <w:color w:val="4C4C4C" w:themeColor="background2" w:themeShade="BF"/>
              </w:rPr>
              <w:t>ed</w:t>
            </w:r>
            <w:r w:rsidRPr="00CE5768">
              <w:rPr>
                <w:color w:val="4C4C4C" w:themeColor="background2" w:themeShade="BF"/>
              </w:rPr>
              <w:t>, request</w:t>
            </w:r>
            <w:r w:rsidR="007363D2">
              <w:rPr>
                <w:color w:val="4C4C4C" w:themeColor="background2" w:themeShade="BF"/>
              </w:rPr>
              <w:t xml:space="preserve">ed </w:t>
            </w:r>
            <w:r w:rsidRPr="00CE5768">
              <w:rPr>
                <w:color w:val="4C4C4C" w:themeColor="background2" w:themeShade="BF"/>
              </w:rPr>
              <w:t>and medicine manage</w:t>
            </w:r>
            <w:r w:rsidR="007363D2">
              <w:rPr>
                <w:color w:val="4C4C4C" w:themeColor="background2" w:themeShade="BF"/>
              </w:rPr>
              <w:t>d</w:t>
            </w:r>
            <w:r w:rsidRPr="00CE5768">
              <w:rPr>
                <w:color w:val="4C4C4C" w:themeColor="background2" w:themeShade="BF"/>
              </w:rPr>
              <w:t xml:space="preserve"> both Asthma and COPD. Requesting diagnostics such as peak flow and Spirometry, undertak</w:t>
            </w:r>
            <w:r w:rsidR="007363D2">
              <w:rPr>
                <w:color w:val="4C4C4C" w:themeColor="background2" w:themeShade="BF"/>
              </w:rPr>
              <w:t xml:space="preserve">ing </w:t>
            </w:r>
            <w:r w:rsidRPr="00CE5768">
              <w:rPr>
                <w:color w:val="4C4C4C" w:themeColor="background2" w:themeShade="BF"/>
              </w:rPr>
              <w:t>review</w:t>
            </w:r>
            <w:r w:rsidR="007363D2">
              <w:rPr>
                <w:color w:val="4C4C4C" w:themeColor="background2" w:themeShade="BF"/>
              </w:rPr>
              <w:t>s</w:t>
            </w:r>
            <w:r w:rsidRPr="00CE5768">
              <w:rPr>
                <w:color w:val="4C4C4C" w:themeColor="background2" w:themeShade="BF"/>
              </w:rPr>
              <w:t xml:space="preserve"> and diagnos</w:t>
            </w:r>
            <w:r w:rsidR="007363D2">
              <w:rPr>
                <w:color w:val="4C4C4C" w:themeColor="background2" w:themeShade="BF"/>
              </w:rPr>
              <w:t>ing respiratory disease</w:t>
            </w:r>
            <w:r w:rsidRPr="00CE5768">
              <w:rPr>
                <w:color w:val="4C4C4C" w:themeColor="background2" w:themeShade="BF"/>
              </w:rPr>
              <w:t xml:space="preserve"> using these diagnostics.</w:t>
            </w:r>
          </w:p>
          <w:p w14:paraId="480F7536" w14:textId="1796FF48" w:rsidR="00CE5768" w:rsidRPr="00CE5768" w:rsidRDefault="00CE5768" w:rsidP="00CE5768">
            <w:pPr>
              <w:rPr>
                <w:color w:val="4C4C4C" w:themeColor="background2" w:themeShade="BF"/>
              </w:rPr>
            </w:pPr>
            <w:r w:rsidRPr="00CE5768">
              <w:rPr>
                <w:color w:val="4C4C4C" w:themeColor="background2" w:themeShade="BF"/>
              </w:rPr>
              <w:t xml:space="preserve">My other duties </w:t>
            </w:r>
            <w:r w:rsidR="007363D2">
              <w:rPr>
                <w:color w:val="4C4C4C" w:themeColor="background2" w:themeShade="BF"/>
              </w:rPr>
              <w:t>were</w:t>
            </w:r>
            <w:r w:rsidRPr="00CE5768">
              <w:rPr>
                <w:color w:val="4C4C4C" w:themeColor="background2" w:themeShade="BF"/>
              </w:rPr>
              <w:t xml:space="preserve"> to provide health and screening assessments to all patients whilst safeguarding the vulnerable and to do this within a professional timely manner</w:t>
            </w:r>
            <w:r w:rsidR="007363D2">
              <w:rPr>
                <w:color w:val="4C4C4C" w:themeColor="background2" w:themeShade="BF"/>
              </w:rPr>
              <w:t>,</w:t>
            </w:r>
            <w:r w:rsidRPr="00CE5768">
              <w:rPr>
                <w:color w:val="4C4C4C" w:themeColor="background2" w:themeShade="BF"/>
              </w:rPr>
              <w:t xml:space="preserve"> to Prioritise people, practice effectively, preserve safety and promote professionalism and trust.</w:t>
            </w:r>
          </w:p>
          <w:p w14:paraId="141068B8" w14:textId="3944E84C" w:rsidR="00CE5768" w:rsidRPr="00CE5768" w:rsidRDefault="00CE5768" w:rsidP="00CE5768">
            <w:pPr>
              <w:rPr>
                <w:color w:val="4C4C4C" w:themeColor="background2" w:themeShade="BF"/>
              </w:rPr>
            </w:pPr>
            <w:r w:rsidRPr="00CE5768">
              <w:rPr>
                <w:color w:val="4C4C4C" w:themeColor="background2" w:themeShade="BF"/>
              </w:rPr>
              <w:t>My clinics provide</w:t>
            </w:r>
            <w:r w:rsidR="007363D2">
              <w:rPr>
                <w:color w:val="4C4C4C" w:themeColor="background2" w:themeShade="BF"/>
              </w:rPr>
              <w:t>d</w:t>
            </w:r>
            <w:r w:rsidRPr="00CE5768">
              <w:rPr>
                <w:color w:val="4C4C4C" w:themeColor="background2" w:themeShade="BF"/>
              </w:rPr>
              <w:t xml:space="preserve"> cervical screening, wound management, children’s immmunisations, </w:t>
            </w:r>
            <w:r w:rsidR="007363D2">
              <w:rPr>
                <w:color w:val="4C4C4C" w:themeColor="background2" w:themeShade="BF"/>
              </w:rPr>
              <w:t>Pill checks, Hypertension reviews, Atrial</w:t>
            </w:r>
            <w:r w:rsidR="007363D2">
              <w:t xml:space="preserve"> </w:t>
            </w:r>
            <w:r w:rsidR="007363D2" w:rsidRPr="007363D2">
              <w:rPr>
                <w:color w:val="4C4C4C" w:themeColor="background2" w:themeShade="BF"/>
              </w:rPr>
              <w:t>fibrillation</w:t>
            </w:r>
            <w:r w:rsidR="007363D2">
              <w:rPr>
                <w:color w:val="4C4C4C" w:themeColor="background2" w:themeShade="BF"/>
              </w:rPr>
              <w:t xml:space="preserve"> reviews, CHD reviews, </w:t>
            </w:r>
            <w:r w:rsidRPr="00CE5768">
              <w:rPr>
                <w:color w:val="4C4C4C" w:themeColor="background2" w:themeShade="BF"/>
              </w:rPr>
              <w:t>contraception injections, and all other vaccinations such as Flu, Covid, Shingles and pneumonia, venepuncture, ECG’s, Blood pressures and other vital statistics, Health checks, home visits, pregnancy and urinalysis screening, diabetic foot checks. Communicating clearly with other members of staff and patients using bespoke computer systems such as system one, Patchs, accuRx and ICE.</w:t>
            </w:r>
          </w:p>
          <w:p w14:paraId="56FE9CE8" w14:textId="1CE8549F" w:rsidR="001D69A6" w:rsidRDefault="00CE5768" w:rsidP="00CE5768">
            <w:pPr>
              <w:rPr>
                <w:color w:val="4C4C4C" w:themeColor="background2" w:themeShade="BF"/>
              </w:rPr>
            </w:pPr>
            <w:r w:rsidRPr="00CE5768">
              <w:rPr>
                <w:color w:val="4C4C4C" w:themeColor="background2" w:themeShade="BF"/>
              </w:rPr>
              <w:lastRenderedPageBreak/>
              <w:t>I overs</w:t>
            </w:r>
            <w:r w:rsidR="001F02EA">
              <w:rPr>
                <w:color w:val="4C4C4C" w:themeColor="background2" w:themeShade="BF"/>
              </w:rPr>
              <w:t>aw</w:t>
            </w:r>
            <w:r w:rsidRPr="00CE5768">
              <w:rPr>
                <w:color w:val="4C4C4C" w:themeColor="background2" w:themeShade="BF"/>
              </w:rPr>
              <w:t xml:space="preserve"> treatment room duties such as stock ordering and rotation, cold chain</w:t>
            </w:r>
            <w:r w:rsidR="00782D61">
              <w:rPr>
                <w:color w:val="4C4C4C" w:themeColor="background2" w:themeShade="BF"/>
              </w:rPr>
              <w:t xml:space="preserve">, </w:t>
            </w:r>
            <w:r w:rsidRPr="00CE5768">
              <w:rPr>
                <w:color w:val="4C4C4C" w:themeColor="background2" w:themeShade="BF"/>
              </w:rPr>
              <w:t>infection control management as well as Equipment checks and reporting. I also wr</w:t>
            </w:r>
            <w:r w:rsidR="007363D2">
              <w:rPr>
                <w:color w:val="4C4C4C" w:themeColor="background2" w:themeShade="BF"/>
              </w:rPr>
              <w:t>ote</w:t>
            </w:r>
            <w:r w:rsidRPr="00CE5768">
              <w:rPr>
                <w:color w:val="4C4C4C" w:themeColor="background2" w:themeShade="BF"/>
              </w:rPr>
              <w:t xml:space="preserve"> clinical protocols for the practice</w:t>
            </w:r>
            <w:r w:rsidR="001F02EA">
              <w:rPr>
                <w:color w:val="4C4C4C" w:themeColor="background2" w:themeShade="BF"/>
              </w:rPr>
              <w:t>.</w:t>
            </w:r>
          </w:p>
          <w:p w14:paraId="3609D4F2" w14:textId="77777777" w:rsidR="001D69A6" w:rsidRPr="00CE5768" w:rsidRDefault="001D69A6" w:rsidP="00CE5768">
            <w:pPr>
              <w:rPr>
                <w:color w:val="4C4C4C" w:themeColor="background2" w:themeShade="BF"/>
              </w:rPr>
            </w:pPr>
          </w:p>
          <w:p w14:paraId="1782B73E" w14:textId="323B05CE" w:rsidR="00C51B41" w:rsidRPr="009F2DCB" w:rsidRDefault="00F51E3E" w:rsidP="001D69A6">
            <w:pPr>
              <w:pStyle w:val="NoSpacing"/>
              <w:rPr>
                <w:noProof/>
                <w:lang w:val="en-GB"/>
              </w:rPr>
            </w:pPr>
            <w:r w:rsidRPr="009F2DCB">
              <w:rPr>
                <w:noProof/>
                <w:lang w:val="en-GB" w:bidi="en-GB"/>
              </w:rPr>
              <mc:AlternateContent>
                <mc:Choice Requires="wps">
                  <w:drawing>
                    <wp:inline distT="0" distB="0" distL="0" distR="0" wp14:anchorId="21509F9A" wp14:editId="2D079271">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16DA93"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" strokecolor="#718eb5 [3206]" strokeweight=".28pt">
                      <v:stroke joinstyle="miter"/>
                      <w10:anchorlock/>
                    </v:line>
                  </w:pict>
                </mc:Fallback>
              </mc:AlternateContent>
            </w:r>
          </w:p>
          <w:p w14:paraId="29B2BEF3" w14:textId="0C43939D" w:rsidR="00F716E1" w:rsidRPr="009F2DCB" w:rsidRDefault="00B86ECA" w:rsidP="00B54AD3">
            <w:pPr>
              <w:pStyle w:val="Heading2"/>
              <w:rPr>
                <w:noProof/>
                <w:lang w:val="en-GB"/>
              </w:rPr>
            </w:pPr>
            <w:r w:rsidRPr="009F2DCB">
              <w:rPr>
                <w:noProof/>
                <w:lang w:val="en-GB"/>
              </w:rPr>
              <w:t>Practice Nurse</w:t>
            </w:r>
          </w:p>
          <w:p w14:paraId="44AF9FED" w14:textId="595495F6" w:rsidR="00C51B41" w:rsidRPr="009F2DCB" w:rsidRDefault="00B86ECA" w:rsidP="00C51B41">
            <w:pPr>
              <w:pStyle w:val="Date"/>
              <w:rPr>
                <w:noProof/>
                <w:lang w:val="en-GB"/>
              </w:rPr>
            </w:pPr>
            <w:r w:rsidRPr="009F2DCB">
              <w:rPr>
                <w:noProof/>
                <w:lang w:val="en-GB"/>
              </w:rPr>
              <w:t>2019-</w:t>
            </w:r>
            <w:r w:rsidR="00D8089F" w:rsidRPr="009F2DCB">
              <w:rPr>
                <w:noProof/>
                <w:lang w:val="en-GB"/>
              </w:rPr>
              <w:t xml:space="preserve">Dec </w:t>
            </w:r>
            <w:r w:rsidRPr="009F2DCB">
              <w:rPr>
                <w:noProof/>
                <w:lang w:val="en-GB"/>
              </w:rPr>
              <w:t>2022</w:t>
            </w:r>
          </w:p>
          <w:p w14:paraId="071AABE8" w14:textId="265822A3" w:rsidR="00C51B41" w:rsidRPr="009F2DCB" w:rsidRDefault="00C51B41" w:rsidP="00C51B41">
            <w:pPr>
              <w:rPr>
                <w:color w:val="4C4C4C" w:themeColor="background2" w:themeShade="BF"/>
              </w:rPr>
            </w:pPr>
            <w:r w:rsidRPr="009F2DCB">
              <w:rPr>
                <w:lang w:val="en-GB"/>
              </w:rPr>
              <w:t>Coming out of secondary care and into primary care enabled me to retrain and gain further qualifications. Children’s immunisations,</w:t>
            </w:r>
            <w:r w:rsidRPr="009F2DCB">
              <w:rPr>
                <w:color w:val="4C4C4C" w:themeColor="background2" w:themeShade="BF"/>
              </w:rPr>
              <w:t xml:space="preserve"> cytology and COPD qualifications were gained at this practice. I further went on to become the lead nurse in children’s immunisations and Learning disabilities.</w:t>
            </w:r>
          </w:p>
          <w:p w14:paraId="06C1922E" w14:textId="607705D4" w:rsidR="00C51B41" w:rsidRPr="00CE5768" w:rsidRDefault="00C51B41" w:rsidP="00C51B41">
            <w:pPr>
              <w:rPr>
                <w:color w:val="4C4C4C" w:themeColor="background2" w:themeShade="BF"/>
              </w:rPr>
            </w:pPr>
            <w:r w:rsidRPr="009F2DCB">
              <w:rPr>
                <w:color w:val="4C4C4C" w:themeColor="background2" w:themeShade="BF"/>
              </w:rPr>
              <w:t xml:space="preserve">I was still able to incorporate existing knowledge and </w:t>
            </w:r>
            <w:r w:rsidR="009F2DCB" w:rsidRPr="009F2DCB">
              <w:rPr>
                <w:color w:val="4C4C4C" w:themeColor="background2" w:themeShade="BF"/>
              </w:rPr>
              <w:t xml:space="preserve">provide other services such as wound care, phlebotomy, ECGs, </w:t>
            </w:r>
            <w:r w:rsidR="001D69A6">
              <w:rPr>
                <w:color w:val="4C4C4C" w:themeColor="background2" w:themeShade="BF"/>
              </w:rPr>
              <w:t xml:space="preserve">vital statistics, </w:t>
            </w:r>
            <w:r w:rsidR="009F2DCB" w:rsidRPr="009F2DCB">
              <w:rPr>
                <w:color w:val="4C4C4C" w:themeColor="background2" w:themeShade="BF"/>
              </w:rPr>
              <w:t xml:space="preserve">protocol writing, stock </w:t>
            </w:r>
            <w:r w:rsidR="001D69A6">
              <w:rPr>
                <w:color w:val="4C4C4C" w:themeColor="background2" w:themeShade="BF"/>
              </w:rPr>
              <w:t>checking/</w:t>
            </w:r>
            <w:r w:rsidR="009F2DCB" w:rsidRPr="009F2DCB">
              <w:rPr>
                <w:color w:val="4C4C4C" w:themeColor="background2" w:themeShade="BF"/>
              </w:rPr>
              <w:t>ordering, NHS health checks, urinalysis and pregnancy screening. Along with other treatment room duties such as stock ordering</w:t>
            </w:r>
            <w:r w:rsidR="001D69A6">
              <w:rPr>
                <w:color w:val="4C4C4C" w:themeColor="background2" w:themeShade="BF"/>
              </w:rPr>
              <w:t xml:space="preserve"> and rotating</w:t>
            </w:r>
          </w:p>
          <w:p w14:paraId="412518A6" w14:textId="66AA6FEC" w:rsidR="00F716E1" w:rsidRPr="009F2DCB" w:rsidRDefault="00F716E1" w:rsidP="00B54AD3">
            <w:pPr>
              <w:rPr>
                <w:noProof/>
                <w:lang w:val="en-GB"/>
              </w:rPr>
            </w:pPr>
          </w:p>
          <w:p w14:paraId="472F7391" w14:textId="77777777" w:rsidR="00F51E3E" w:rsidRPr="009F2DCB" w:rsidRDefault="00F51E3E" w:rsidP="00F51E3E">
            <w:pPr>
              <w:pStyle w:val="NoSpacing"/>
              <w:rPr>
                <w:noProof/>
                <w:lang w:val="en-GB"/>
              </w:rPr>
            </w:pPr>
            <w:r w:rsidRPr="009F2DCB">
              <w:rPr>
                <w:noProof/>
                <w:lang w:val="en-GB" w:bidi="en-GB"/>
              </w:rPr>
              <mc:AlternateContent>
                <mc:Choice Requires="wps">
                  <w:drawing>
                    <wp:inline distT="0" distB="0" distL="0" distR="0" wp14:anchorId="1689B512" wp14:editId="3BF439F9">
                      <wp:extent cx="3968496" cy="0"/>
                      <wp:effectExtent l="0" t="0" r="0" b="0"/>
                      <wp:docPr id="21" name="Straight Connector 2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B4455C" id="Straight Connector 2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" strokecolor="#718eb5 [3206]" strokeweight=".28pt">
                      <v:stroke joinstyle="miter"/>
                      <w10:anchorlock/>
                    </v:line>
                  </w:pict>
                </mc:Fallback>
              </mc:AlternateContent>
            </w:r>
          </w:p>
          <w:p w14:paraId="027164A9" w14:textId="566C9127" w:rsidR="00F716E1" w:rsidRPr="009F2DCB" w:rsidRDefault="00D8089F" w:rsidP="00B54AD3">
            <w:pPr>
              <w:pStyle w:val="Heading2"/>
              <w:rPr>
                <w:noProof/>
                <w:lang w:val="en-GB"/>
              </w:rPr>
            </w:pPr>
            <w:r w:rsidRPr="009F2DCB">
              <w:rPr>
                <w:noProof/>
                <w:lang w:val="en-GB"/>
              </w:rPr>
              <w:t>Accident and Emergency Staff Nurse</w:t>
            </w:r>
          </w:p>
          <w:p w14:paraId="532F58D9" w14:textId="15C94565" w:rsidR="00B54AD3" w:rsidRPr="009F2DCB" w:rsidRDefault="00D8089F" w:rsidP="00B54AD3">
            <w:pPr>
              <w:pStyle w:val="Date"/>
              <w:rPr>
                <w:noProof/>
                <w:lang w:val="en-GB"/>
              </w:rPr>
            </w:pPr>
            <w:r w:rsidRPr="009F2DCB">
              <w:rPr>
                <w:noProof/>
                <w:lang w:val="en-GB"/>
              </w:rPr>
              <w:t>2012--2019</w:t>
            </w:r>
          </w:p>
          <w:p w14:paraId="7A3B7D05" w14:textId="313E60D7" w:rsidR="00D8089F" w:rsidRPr="009F2DCB" w:rsidRDefault="00D8089F" w:rsidP="00D8089F">
            <w:pPr>
              <w:rPr>
                <w:rFonts w:eastAsia="Garamond" w:cstheme="minorHAnsi"/>
              </w:rPr>
            </w:pPr>
            <w:r w:rsidRPr="009F2DCB">
              <w:rPr>
                <w:rFonts w:eastAsia="Garamond" w:cstheme="minorHAnsi"/>
              </w:rPr>
              <w:t>My role was to triage, clinically assess and evaluate the priority of patient care, to document findings and liaise with members of the multidisciplinary team. Using nurse led assessment tools, track and trigger systems to recognise critically ill and deteriorating adults and children.</w:t>
            </w:r>
          </w:p>
          <w:p w14:paraId="0D44380A" w14:textId="77777777" w:rsidR="00D8089F" w:rsidRPr="009F2DCB" w:rsidRDefault="00D8089F" w:rsidP="00D8089F">
            <w:pPr>
              <w:rPr>
                <w:rFonts w:eastAsia="Garamond" w:cstheme="minorHAnsi"/>
              </w:rPr>
            </w:pPr>
            <w:r w:rsidRPr="009F2DCB">
              <w:rPr>
                <w:rFonts w:eastAsia="Garamond" w:cstheme="minorHAnsi"/>
              </w:rPr>
              <w:t>My skills ranged from assessing a patient, dressing burns, managing pain and long-term conditions such as asthma, diabetes, hypertension, Chronic obstructive pulmonary disease and chronic heart disease. Early pregnancy, bleeding and miscarriages. Health promotion, Minor injuries, ECG tracing, plaster casting, wound care, dressings and wound gluing. Blood sugar, Urinalysis and pregnancy screening, prescribing oral treatments with my PGD's from triage. Providing medical and social assistance to both patients and families in a holistic manner</w:t>
            </w:r>
          </w:p>
          <w:p w14:paraId="5A1E120D" w14:textId="229C7545" w:rsidR="00F716E1" w:rsidRPr="009F2DCB" w:rsidRDefault="00D8089F" w:rsidP="00D8089F">
            <w:pPr>
              <w:rPr>
                <w:rFonts w:eastAsia="Garamond" w:cstheme="minorHAnsi"/>
              </w:rPr>
            </w:pPr>
            <w:r w:rsidRPr="009F2DCB">
              <w:rPr>
                <w:rFonts w:eastAsia="Garamond" w:cstheme="minorHAnsi"/>
              </w:rPr>
              <w:t>I gained more experienced role within the department where I nurse lead the resuscitation room assisting with cardiac arrests, intubating, sepsis, strokes, anaphylaxis, requesting and administering intravenous and oral treatments including Venepuncture and cannulation</w:t>
            </w:r>
          </w:p>
          <w:p w14:paraId="09063211" w14:textId="77777777" w:rsidR="00D8089F" w:rsidRPr="009F2DCB" w:rsidRDefault="00D8089F" w:rsidP="00D8089F">
            <w:pPr>
              <w:rPr>
                <w:noProof/>
                <w:lang w:val="en-GB"/>
              </w:rPr>
            </w:pPr>
          </w:p>
          <w:p w14:paraId="4AF7B249" w14:textId="51CEEB2B" w:rsidR="009F2DCB" w:rsidRPr="009F2DCB" w:rsidRDefault="009F2DCB" w:rsidP="009F2DCB">
            <w:pPr>
              <w:keepNext/>
              <w:keepLines/>
              <w:spacing w:before="0" w:line="180" w:lineRule="auto"/>
              <w:outlineLvl w:val="0"/>
              <w:rPr>
                <w:rFonts w:asciiTheme="majorHAnsi" w:eastAsiaTheme="majorEastAsia" w:hAnsiTheme="majorHAnsi" w:cstheme="majorBidi"/>
                <w:caps/>
                <w:noProof/>
                <w:color w:val="auto"/>
                <w:sz w:val="28"/>
                <w:szCs w:val="32"/>
                <w:lang w:val="en-GB"/>
              </w:rPr>
            </w:pPr>
            <w:r w:rsidRPr="009F2DCB">
              <w:rPr>
                <w:rFonts w:asciiTheme="majorHAnsi" w:eastAsiaTheme="majorEastAsia" w:hAnsiTheme="majorHAnsi" w:cstheme="majorBidi"/>
                <w:caps/>
                <w:noProof/>
                <w:color w:val="auto"/>
                <w:sz w:val="28"/>
                <w:szCs w:val="32"/>
                <w:lang w:val="en-GB"/>
              </w:rPr>
              <w:t>References</w:t>
            </w:r>
          </w:p>
          <w:p w14:paraId="0A20FC3D" w14:textId="77777777" w:rsidR="009F2DCB" w:rsidRPr="009F2DCB" w:rsidRDefault="009F2DCB" w:rsidP="009F2DCB">
            <w:pPr>
              <w:spacing w:before="0" w:line="180" w:lineRule="auto"/>
              <w:rPr>
                <w:noProof/>
                <w:color w:val="434343" w:themeColor="accent6"/>
                <w:sz w:val="26"/>
                <w:lang w:val="en-GB"/>
              </w:rPr>
            </w:pPr>
            <w:r w:rsidRPr="009F2DCB">
              <w:rPr>
                <w:noProof/>
                <w:color w:val="434343" w:themeColor="accent6"/>
                <w:sz w:val="26"/>
                <w:lang w:val="en-GB" w:bidi="en-GB"/>
              </w:rPr>
              <mc:AlternateContent>
                <mc:Choice Requires="wps">
                  <w:drawing>
                    <wp:inline distT="0" distB="0" distL="0" distR="0" wp14:anchorId="2E79558D" wp14:editId="7FD3CE32">
                      <wp:extent cx="521970" cy="0"/>
                      <wp:effectExtent l="0" t="0" r="0" b="0"/>
                      <wp:docPr id="73869449" name="Straight Connector 73869449" descr="Blue line"/>
                      <wp:cNvGraphicFramePr/>
                      <a:graphic xmlns:a="http://schemas.openxmlformats.org/drawingml/2006/main">
                        <a:graphicData uri="http://schemas.microsoft.com/office/word/2010/wordprocessingShape">
                          <wps:wsp>
                            <wps:cNvCnPr/>
                            <wps:spPr>
                              <a:xfrm>
                                <a:off x="0" y="0"/>
                                <a:ext cx="521970" cy="0"/>
                              </a:xfrm>
                              <a:prstGeom prst="line">
                                <a:avLst/>
                              </a:prstGeom>
                              <a:noFill/>
                              <a:ln w="19050" cap="flat" cmpd="sng" algn="ctr">
                                <a:solidFill>
                                  <a:srgbClr val="718EB5"/>
                                </a:solidFill>
                                <a:prstDash val="solid"/>
                                <a:miter lim="800000"/>
                              </a:ln>
                              <a:effectLst/>
                            </wps:spPr>
                            <wps:bodyPr/>
                          </wps:wsp>
                        </a:graphicData>
                      </a:graphic>
                    </wp:inline>
                  </w:drawing>
                </mc:Choice>
                <mc:Fallback>
                  <w:pict>
                    <v:line w14:anchorId="1EA2D7B6" id="Straight Connector 7386944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" strokecolor="#718eb5" strokeweight="1.5pt">
                      <v:stroke joinstyle="miter"/>
                      <w10:anchorlock/>
                    </v:line>
                  </w:pict>
                </mc:Fallback>
              </mc:AlternateContent>
            </w:r>
          </w:p>
          <w:p w14:paraId="5B94D7BA" w14:textId="77777777" w:rsidR="00177567" w:rsidRDefault="00177567" w:rsidP="00D8089F">
            <w:pPr>
              <w:rPr>
                <w:noProof/>
                <w:lang w:val="en-GB"/>
              </w:rPr>
            </w:pPr>
          </w:p>
          <w:p w14:paraId="3C0ECE14" w14:textId="77777777" w:rsidR="00177567" w:rsidRDefault="00177567" w:rsidP="00D8089F">
            <w:pPr>
              <w:rPr>
                <w:noProof/>
                <w:lang w:val="en-GB"/>
              </w:rPr>
            </w:pPr>
          </w:p>
          <w:p w14:paraId="64434F88" w14:textId="7824EFC2" w:rsidR="00D8089F" w:rsidRPr="009F2DCB" w:rsidRDefault="009F2DCB" w:rsidP="00D8089F">
            <w:pPr>
              <w:rPr>
                <w:noProof/>
                <w:lang w:val="en-GB"/>
              </w:rPr>
            </w:pPr>
            <w:r w:rsidRPr="009F2DCB">
              <w:rPr>
                <w:noProof/>
                <w:lang w:val="en-GB"/>
              </w:rPr>
              <w:t>1</w:t>
            </w:r>
            <w:r w:rsidRPr="009F2DCB">
              <w:rPr>
                <w:noProof/>
                <w:vertAlign w:val="superscript"/>
                <w:lang w:val="en-GB"/>
              </w:rPr>
              <w:t>st</w:t>
            </w:r>
            <w:r w:rsidRPr="009F2DCB">
              <w:rPr>
                <w:noProof/>
                <w:lang w:val="en-GB"/>
              </w:rPr>
              <w:t xml:space="preserve"> </w:t>
            </w:r>
          </w:p>
          <w:p w14:paraId="2A0F4967" w14:textId="77777777" w:rsidR="009F2DCB" w:rsidRPr="009F2DCB" w:rsidRDefault="009F2DCB" w:rsidP="00D8089F">
            <w:pPr>
              <w:rPr>
                <w:noProof/>
                <w:lang w:val="en-GB"/>
              </w:rPr>
            </w:pPr>
            <w:r w:rsidRPr="009F2DCB">
              <w:rPr>
                <w:noProof/>
                <w:lang w:val="en-GB"/>
              </w:rPr>
              <w:t>Hannah Callam</w:t>
            </w:r>
          </w:p>
          <w:p w14:paraId="64189B42" w14:textId="173FB135" w:rsidR="009F2DCB" w:rsidRPr="009F2DCB" w:rsidRDefault="00177567" w:rsidP="00D8089F">
            <w:pPr>
              <w:rPr>
                <w:noProof/>
                <w:lang w:val="en-GB"/>
              </w:rPr>
            </w:pPr>
            <w:r>
              <w:rPr>
                <w:noProof/>
                <w:lang w:val="en-GB"/>
              </w:rPr>
              <w:t>Lead</w:t>
            </w:r>
            <w:r w:rsidR="009F2DCB" w:rsidRPr="009F2DCB">
              <w:rPr>
                <w:noProof/>
                <w:lang w:val="en-GB"/>
              </w:rPr>
              <w:t xml:space="preserve"> Nurse </w:t>
            </w:r>
          </w:p>
          <w:p w14:paraId="28FFF4BF" w14:textId="13DA0948" w:rsidR="009F2DCB" w:rsidRPr="009F2DCB" w:rsidRDefault="009F2DCB" w:rsidP="00D8089F">
            <w:pPr>
              <w:rPr>
                <w:noProof/>
                <w:lang w:val="en-GB"/>
              </w:rPr>
            </w:pPr>
            <w:r w:rsidRPr="009F2DCB">
              <w:rPr>
                <w:noProof/>
                <w:lang w:val="en-GB"/>
              </w:rPr>
              <w:t xml:space="preserve">Email: </w:t>
            </w:r>
            <w:hyperlink r:id="rId15" w:history="1">
              <w:r w:rsidRPr="009F2DCB">
                <w:rPr>
                  <w:rStyle w:val="Hyperlink"/>
                  <w:noProof/>
                  <w:lang w:val="en-GB"/>
                </w:rPr>
                <w:t>hannah.callam1@nhs.net</w:t>
              </w:r>
            </w:hyperlink>
          </w:p>
          <w:p w14:paraId="39FC12F2" w14:textId="77777777" w:rsidR="009F2DCB" w:rsidRPr="009F2DCB" w:rsidRDefault="009F2DCB" w:rsidP="00D8089F">
            <w:pPr>
              <w:rPr>
                <w:noProof/>
                <w:lang w:val="en-GB"/>
              </w:rPr>
            </w:pPr>
            <w:r w:rsidRPr="009F2DCB">
              <w:rPr>
                <w:noProof/>
                <w:lang w:val="en-GB"/>
              </w:rPr>
              <w:t>Mobile: 07939388041</w:t>
            </w:r>
          </w:p>
          <w:p w14:paraId="51C60857" w14:textId="77777777" w:rsidR="009F2DCB" w:rsidRPr="009F2DCB" w:rsidRDefault="009F2DCB" w:rsidP="00D8089F">
            <w:pPr>
              <w:rPr>
                <w:noProof/>
                <w:lang w:val="en-GB"/>
              </w:rPr>
            </w:pPr>
          </w:p>
          <w:p w14:paraId="64726DBD" w14:textId="77777777" w:rsidR="009F2DCB" w:rsidRPr="009F2DCB" w:rsidRDefault="009F2DCB" w:rsidP="00D8089F">
            <w:pPr>
              <w:rPr>
                <w:noProof/>
                <w:lang w:val="en-GB"/>
              </w:rPr>
            </w:pPr>
            <w:r w:rsidRPr="009F2DCB">
              <w:rPr>
                <w:noProof/>
                <w:lang w:val="en-GB"/>
              </w:rPr>
              <w:t>2</w:t>
            </w:r>
            <w:r w:rsidRPr="009F2DCB">
              <w:rPr>
                <w:noProof/>
                <w:vertAlign w:val="superscript"/>
                <w:lang w:val="en-GB"/>
              </w:rPr>
              <w:t>nd</w:t>
            </w:r>
            <w:r w:rsidRPr="009F2DCB">
              <w:rPr>
                <w:noProof/>
                <w:lang w:val="en-GB"/>
              </w:rPr>
              <w:t xml:space="preserve"> </w:t>
            </w:r>
          </w:p>
          <w:p w14:paraId="3DC616EE" w14:textId="77777777" w:rsidR="009F2DCB" w:rsidRPr="009F2DCB" w:rsidRDefault="009F2DCB" w:rsidP="00D8089F">
            <w:pPr>
              <w:rPr>
                <w:noProof/>
                <w:lang w:val="en-GB"/>
              </w:rPr>
            </w:pPr>
            <w:r w:rsidRPr="009F2DCB">
              <w:rPr>
                <w:noProof/>
                <w:lang w:val="en-GB"/>
              </w:rPr>
              <w:t>Maisie Cooper</w:t>
            </w:r>
          </w:p>
          <w:p w14:paraId="19FB05D9" w14:textId="59795FD9" w:rsidR="009F2DCB" w:rsidRPr="009F2DCB" w:rsidRDefault="009F2DCB" w:rsidP="00D8089F">
            <w:pPr>
              <w:rPr>
                <w:noProof/>
                <w:lang w:val="en-GB"/>
              </w:rPr>
            </w:pPr>
            <w:r w:rsidRPr="009F2DCB">
              <w:rPr>
                <w:noProof/>
                <w:lang w:val="en-GB"/>
              </w:rPr>
              <w:t xml:space="preserve">Health Care Assistant </w:t>
            </w:r>
          </w:p>
          <w:p w14:paraId="1929F06A" w14:textId="012B5F3F" w:rsidR="009F2DCB" w:rsidRPr="009F2DCB" w:rsidRDefault="009F2DCB" w:rsidP="00D8089F">
            <w:pPr>
              <w:rPr>
                <w:noProof/>
                <w:lang w:val="en-GB"/>
              </w:rPr>
            </w:pPr>
            <w:r w:rsidRPr="009F2DCB">
              <w:rPr>
                <w:noProof/>
                <w:lang w:val="en-GB"/>
              </w:rPr>
              <w:t xml:space="preserve">Email: </w:t>
            </w:r>
            <w:hyperlink r:id="rId16" w:history="1">
              <w:r w:rsidRPr="009F2DCB">
                <w:rPr>
                  <w:rStyle w:val="Hyperlink"/>
                  <w:noProof/>
                  <w:lang w:val="en-GB"/>
                </w:rPr>
                <w:t>maisie.cooper@nhs.net</w:t>
              </w:r>
            </w:hyperlink>
          </w:p>
          <w:p w14:paraId="5F44AD74" w14:textId="77777777" w:rsidR="009F2DCB" w:rsidRPr="009F2DCB" w:rsidRDefault="009F2DCB" w:rsidP="00D8089F">
            <w:pPr>
              <w:rPr>
                <w:noProof/>
                <w:lang w:val="en-GB"/>
              </w:rPr>
            </w:pPr>
            <w:r w:rsidRPr="009F2DCB">
              <w:rPr>
                <w:noProof/>
                <w:lang w:val="en-GB"/>
              </w:rPr>
              <w:t>Mobile:07513107659</w:t>
            </w:r>
          </w:p>
          <w:p w14:paraId="068907DE" w14:textId="77777777" w:rsidR="009F2DCB" w:rsidRPr="009F2DCB" w:rsidRDefault="009F2DCB" w:rsidP="00D8089F">
            <w:pPr>
              <w:rPr>
                <w:noProof/>
                <w:lang w:val="en-GB"/>
              </w:rPr>
            </w:pPr>
          </w:p>
          <w:p w14:paraId="5A70522D" w14:textId="1F049E9F" w:rsidR="009F2DCB" w:rsidRPr="009F2DCB" w:rsidRDefault="009F2DCB" w:rsidP="00D8089F">
            <w:pPr>
              <w:rPr>
                <w:noProof/>
                <w:lang w:val="en-GB"/>
              </w:rPr>
            </w:pPr>
          </w:p>
        </w:tc>
      </w:tr>
      <w:tr w:rsidR="00F716E1" w:rsidRPr="009F2DCB" w14:paraId="41AD6367" w14:textId="77777777" w:rsidTr="005340E9">
        <w:trPr>
          <w:trHeight w:val="4415"/>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n-GB"/>
              </w:rPr>
              <w:id w:val="1072317644"/>
              <w:placeholder>
                <w:docPart w:val="7ADC8B88FD884290B22547B9D13EF013"/>
              </w:placeholder>
              <w:temporary/>
              <w:showingPlcHdr/>
              <w15:appearance w15:val="hidden"/>
            </w:sdtPr>
            <w:sdtContent>
              <w:p w14:paraId="794B3CC6" w14:textId="77777777" w:rsidR="00F716E1" w:rsidRPr="009F2DCB" w:rsidRDefault="00FF673C" w:rsidP="00FF673C">
                <w:pPr>
                  <w:pStyle w:val="Heading1"/>
                  <w:rPr>
                    <w:noProof/>
                    <w:lang w:val="en-GB"/>
                  </w:rPr>
                </w:pPr>
                <w:r w:rsidRPr="009F2DCB">
                  <w:rPr>
                    <w:noProof/>
                    <w:lang w:val="en-GB" w:bidi="en-GB"/>
                  </w:rPr>
                  <w:t>EDUCATION</w:t>
                </w:r>
              </w:p>
            </w:sdtContent>
          </w:sdt>
          <w:p w14:paraId="56677D3A" w14:textId="77777777" w:rsidR="00F53B71" w:rsidRPr="009F2DCB" w:rsidRDefault="00F53B71" w:rsidP="00F53B71">
            <w:pPr>
              <w:pStyle w:val="NoSpacing"/>
              <w:rPr>
                <w:noProof/>
                <w:lang w:val="en-GB"/>
              </w:rPr>
            </w:pPr>
            <w:r w:rsidRPr="009F2DCB">
              <w:rPr>
                <w:noProof/>
                <w:lang w:val="en-GB" w:bidi="en-GB"/>
              </w:rPr>
              <mc:AlternateContent>
                <mc:Choice Requires="wps">
                  <w:drawing>
                    <wp:inline distT="0" distB="0" distL="0" distR="0" wp14:anchorId="2360D568" wp14:editId="54E7C95A">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DF9C16"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54A29A52" w14:textId="77777777" w:rsidR="00CE5768" w:rsidRPr="00CE5768" w:rsidRDefault="00CE5768" w:rsidP="00CE5768">
            <w:pPr>
              <w:keepNext/>
              <w:keepLines/>
              <w:spacing w:before="0" w:line="400" w:lineRule="exact"/>
              <w:outlineLvl w:val="1"/>
              <w:rPr>
                <w:rFonts w:eastAsiaTheme="majorEastAsia" w:cstheme="majorBidi"/>
                <w:color w:val="465870" w:themeColor="accent1" w:themeShade="BF"/>
                <w:sz w:val="28"/>
                <w:szCs w:val="26"/>
              </w:rPr>
            </w:pPr>
            <w:r w:rsidRPr="00CE5768">
              <w:rPr>
                <w:rFonts w:eastAsiaTheme="majorEastAsia" w:cstheme="majorBidi"/>
                <w:color w:val="465870" w:themeColor="accent1" w:themeShade="BF"/>
                <w:sz w:val="28"/>
                <w:szCs w:val="26"/>
              </w:rPr>
              <w:t>University Of Huddersfield</w:t>
            </w:r>
          </w:p>
          <w:p w14:paraId="7D072ECD" w14:textId="77777777" w:rsidR="00CE5768" w:rsidRPr="00CE5768" w:rsidRDefault="00CE5768" w:rsidP="00CE5768">
            <w:pPr>
              <w:spacing w:before="40" w:after="40"/>
              <w:rPr>
                <w:color w:val="5F483E" w:themeColor="accent4" w:themeShade="BF"/>
              </w:rPr>
            </w:pPr>
            <w:r w:rsidRPr="00CE5768">
              <w:rPr>
                <w:color w:val="5F483E" w:themeColor="accent4" w:themeShade="BF"/>
              </w:rPr>
              <w:t>2008-2012</w:t>
            </w:r>
          </w:p>
          <w:p w14:paraId="469EDBF1" w14:textId="488AA55D" w:rsidR="00F716E1" w:rsidRPr="009F2DCB" w:rsidRDefault="00CE5768" w:rsidP="00CE5768">
            <w:pPr>
              <w:rPr>
                <w:color w:val="4C4C4C" w:themeColor="background2" w:themeShade="BF"/>
              </w:rPr>
            </w:pPr>
            <w:r w:rsidRPr="00CE5768">
              <w:rPr>
                <w:color w:val="4C4C4C" w:themeColor="background2" w:themeShade="BF"/>
              </w:rPr>
              <w:t>Bachelor of science with Honors, Grade- 2:1</w:t>
            </w:r>
          </w:p>
          <w:p w14:paraId="576895C0" w14:textId="77777777" w:rsidR="00F51E3E" w:rsidRPr="009F2DCB" w:rsidRDefault="00F51E3E" w:rsidP="00F51E3E">
            <w:pPr>
              <w:pStyle w:val="NoSpacing"/>
              <w:rPr>
                <w:noProof/>
                <w:lang w:val="en-GB"/>
              </w:rPr>
            </w:pPr>
            <w:r w:rsidRPr="009F2DCB">
              <w:rPr>
                <w:noProof/>
                <w:lang w:val="en-GB" w:bidi="en-GB"/>
              </w:rPr>
              <mc:AlternateContent>
                <mc:Choice Requires="wps">
                  <w:drawing>
                    <wp:inline distT="0" distB="0" distL="0" distR="0" wp14:anchorId="5B2461FA" wp14:editId="1DCF9D52">
                      <wp:extent cx="2016000" cy="0"/>
                      <wp:effectExtent l="0" t="0" r="0" b="0"/>
                      <wp:docPr id="22" name="Straight Connector 22"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590095"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" strokecolor="#718eb5 [3206]" strokeweight=".28pt">
                      <v:stroke joinstyle="miter"/>
                      <w10:anchorlock/>
                    </v:line>
                  </w:pict>
                </mc:Fallback>
              </mc:AlternateContent>
            </w:r>
          </w:p>
          <w:p w14:paraId="5B344D1D" w14:textId="0D11A728" w:rsidR="00CE5768" w:rsidRPr="00CE5768" w:rsidRDefault="00CE5768" w:rsidP="00CE5768">
            <w:pPr>
              <w:keepNext/>
              <w:keepLines/>
              <w:spacing w:before="0" w:line="400" w:lineRule="exact"/>
              <w:outlineLvl w:val="1"/>
              <w:rPr>
                <w:rFonts w:eastAsiaTheme="majorEastAsia" w:cstheme="majorBidi"/>
                <w:color w:val="465870" w:themeColor="accent1" w:themeShade="BF"/>
                <w:sz w:val="28"/>
                <w:szCs w:val="26"/>
              </w:rPr>
            </w:pPr>
            <w:r w:rsidRPr="00CE5768">
              <w:rPr>
                <w:rFonts w:eastAsiaTheme="majorEastAsia" w:cstheme="majorBidi"/>
                <w:color w:val="465870" w:themeColor="accent1" w:themeShade="BF"/>
                <w:sz w:val="28"/>
                <w:szCs w:val="26"/>
              </w:rPr>
              <w:t>Leeds Becket</w:t>
            </w:r>
            <w:r w:rsidR="003F2431">
              <w:rPr>
                <w:rFonts w:eastAsiaTheme="majorEastAsia" w:cstheme="majorBidi"/>
                <w:color w:val="465870" w:themeColor="accent1" w:themeShade="BF"/>
                <w:sz w:val="28"/>
                <w:szCs w:val="26"/>
              </w:rPr>
              <w:t>t</w:t>
            </w:r>
            <w:r w:rsidRPr="00CE5768">
              <w:rPr>
                <w:rFonts w:eastAsiaTheme="majorEastAsia" w:cstheme="majorBidi"/>
                <w:color w:val="465870" w:themeColor="accent1" w:themeShade="BF"/>
                <w:sz w:val="28"/>
                <w:szCs w:val="26"/>
              </w:rPr>
              <w:t xml:space="preserve"> University </w:t>
            </w:r>
          </w:p>
          <w:p w14:paraId="007F3113" w14:textId="77777777" w:rsidR="00CE5768" w:rsidRPr="00CE5768" w:rsidRDefault="00CE5768" w:rsidP="00CE5768">
            <w:pPr>
              <w:spacing w:before="40" w:after="40"/>
              <w:rPr>
                <w:color w:val="5F483E" w:themeColor="accent4" w:themeShade="BF"/>
              </w:rPr>
            </w:pPr>
            <w:r w:rsidRPr="00CE5768">
              <w:rPr>
                <w:color w:val="5F483E" w:themeColor="accent4" w:themeShade="BF"/>
              </w:rPr>
              <w:t>2018</w:t>
            </w:r>
          </w:p>
          <w:p w14:paraId="592CDCCC" w14:textId="0A4651B3" w:rsidR="00F716E1" w:rsidRPr="009F2DCB" w:rsidRDefault="00CE5768" w:rsidP="00271644">
            <w:pPr>
              <w:rPr>
                <w:color w:val="4C4C4C" w:themeColor="background2" w:themeShade="BF"/>
              </w:rPr>
            </w:pPr>
            <w:r w:rsidRPr="00CE5768">
              <w:rPr>
                <w:color w:val="4C4C4C" w:themeColor="background2" w:themeShade="BF"/>
              </w:rPr>
              <w:t>supporting Learning Practice (SLIP)</w:t>
            </w:r>
          </w:p>
          <w:p w14:paraId="3B8D27E9" w14:textId="77777777" w:rsidR="00271644" w:rsidRPr="009F2DCB" w:rsidRDefault="00271644" w:rsidP="00271644">
            <w:pPr>
              <w:pStyle w:val="NoSpacing"/>
              <w:rPr>
                <w:noProof/>
                <w:lang w:val="en-GB"/>
              </w:rPr>
            </w:pPr>
            <w:r w:rsidRPr="009F2DCB">
              <w:rPr>
                <w:noProof/>
                <w:lang w:val="en-GB" w:bidi="en-GB"/>
              </w:rPr>
              <mc:AlternateContent>
                <mc:Choice Requires="wps">
                  <w:drawing>
                    <wp:inline distT="0" distB="0" distL="0" distR="0" wp14:anchorId="24414D6F" wp14:editId="78446CD8">
                      <wp:extent cx="2016000" cy="0"/>
                      <wp:effectExtent l="0" t="0" r="0" b="0"/>
                      <wp:docPr id="368588260" name="Straight Connector 368588260" descr="Blue line"/>
                      <wp:cNvGraphicFramePr/>
                      <a:graphic xmlns:a="http://schemas.openxmlformats.org/drawingml/2006/main">
                        <a:graphicData uri="http://schemas.microsoft.com/office/word/2010/wordprocessingShape">
                          <wps:wsp>
                            <wps:cNvCnPr/>
                            <wps:spPr>
                              <a:xfrm>
                                <a:off x="0" y="0"/>
                                <a:ext cx="2016000" cy="0"/>
                              </a:xfrm>
                              <a:prstGeom prst="line">
                                <a:avLst/>
                              </a:prstGeom>
                              <a:noFill/>
                              <a:ln w="3556" cap="flat" cmpd="sng" algn="ctr">
                                <a:solidFill>
                                  <a:srgbClr val="718EB5"/>
                                </a:solidFill>
                                <a:prstDash val="solid"/>
                                <a:miter lim="800000"/>
                              </a:ln>
                              <a:effectLst/>
                            </wps:spPr>
                            <wps:bodyPr/>
                          </wps:wsp>
                        </a:graphicData>
                      </a:graphic>
                    </wp:inline>
                  </w:drawing>
                </mc:Choice>
                <mc:Fallback>
                  <w:pict>
                    <v:line w14:anchorId="26E0CDCD" id="Straight Connector 368588260"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" strokecolor="#718eb5" strokeweight=".28pt">
                      <v:stroke joinstyle="miter"/>
                      <w10:anchorlock/>
                    </v:line>
                  </w:pict>
                </mc:Fallback>
              </mc:AlternateContent>
            </w:r>
          </w:p>
          <w:p w14:paraId="150D2720" w14:textId="2A39DBE7" w:rsidR="00271644" w:rsidRPr="009F2DCB" w:rsidRDefault="00334944" w:rsidP="00271644">
            <w:pPr>
              <w:rPr>
                <w:rFonts w:eastAsiaTheme="majorEastAsia" w:cstheme="majorBidi"/>
                <w:color w:val="465870" w:themeColor="accent1" w:themeShade="BF"/>
                <w:sz w:val="28"/>
                <w:szCs w:val="26"/>
              </w:rPr>
            </w:pPr>
            <w:r w:rsidRPr="009F2DCB">
              <w:rPr>
                <w:rFonts w:eastAsiaTheme="majorEastAsia" w:cstheme="majorBidi"/>
                <w:color w:val="465870" w:themeColor="accent1" w:themeShade="BF"/>
                <w:sz w:val="28"/>
                <w:szCs w:val="26"/>
              </w:rPr>
              <w:t>NEPSEC: North</w:t>
            </w:r>
            <w:r w:rsidR="00271644" w:rsidRPr="009F2DCB">
              <w:rPr>
                <w:rFonts w:eastAsiaTheme="majorEastAsia" w:cstheme="majorBidi"/>
                <w:color w:val="465870" w:themeColor="accent1" w:themeShade="BF"/>
                <w:sz w:val="28"/>
                <w:szCs w:val="26"/>
              </w:rPr>
              <w:t xml:space="preserve"> of England Pathology and Screening Education </w:t>
            </w:r>
            <w:r w:rsidRPr="009F2DCB">
              <w:rPr>
                <w:rFonts w:eastAsiaTheme="majorEastAsia" w:cstheme="majorBidi"/>
                <w:color w:val="465870" w:themeColor="accent1" w:themeShade="BF"/>
                <w:sz w:val="28"/>
                <w:szCs w:val="26"/>
              </w:rPr>
              <w:t>Centre</w:t>
            </w:r>
          </w:p>
          <w:p w14:paraId="12DA7261" w14:textId="77777777" w:rsidR="00271644" w:rsidRPr="009F2DCB" w:rsidRDefault="00271644" w:rsidP="00271644">
            <w:pPr>
              <w:rPr>
                <w:noProof/>
                <w:lang w:val="en-GB"/>
              </w:rPr>
            </w:pPr>
            <w:r w:rsidRPr="009F2DCB">
              <w:rPr>
                <w:noProof/>
                <w:lang w:val="en-GB"/>
              </w:rPr>
              <w:t>2019-2020</w:t>
            </w:r>
          </w:p>
          <w:p w14:paraId="03FCB8F5" w14:textId="77777777" w:rsidR="00271644" w:rsidRPr="009F2DCB" w:rsidRDefault="00271644" w:rsidP="00271644">
            <w:pPr>
              <w:rPr>
                <w:noProof/>
                <w:lang w:val="en-GB"/>
              </w:rPr>
            </w:pPr>
            <w:r w:rsidRPr="009F2DCB">
              <w:rPr>
                <w:noProof/>
                <w:lang w:val="en-GB"/>
              </w:rPr>
              <w:t>Cytology screening</w:t>
            </w:r>
          </w:p>
          <w:p w14:paraId="43CF7D0D" w14:textId="77777777" w:rsidR="00271644" w:rsidRPr="009F2DCB" w:rsidRDefault="00271644" w:rsidP="00271644">
            <w:pPr>
              <w:pStyle w:val="NoSpacing"/>
              <w:rPr>
                <w:noProof/>
                <w:lang w:val="en-GB"/>
              </w:rPr>
            </w:pPr>
            <w:r w:rsidRPr="009F2DCB">
              <w:rPr>
                <w:noProof/>
                <w:lang w:val="en-GB" w:bidi="en-GB"/>
              </w:rPr>
              <mc:AlternateContent>
                <mc:Choice Requires="wps">
                  <w:drawing>
                    <wp:inline distT="0" distB="0" distL="0" distR="0" wp14:anchorId="4F1CC817" wp14:editId="1E3506EE">
                      <wp:extent cx="2016000" cy="0"/>
                      <wp:effectExtent l="0" t="0" r="0" b="0"/>
                      <wp:docPr id="1651583414" name="Straight Connector 1651583414" descr="Blue line"/>
                      <wp:cNvGraphicFramePr/>
                      <a:graphic xmlns:a="http://schemas.openxmlformats.org/drawingml/2006/main">
                        <a:graphicData uri="http://schemas.microsoft.com/office/word/2010/wordprocessingShape">
                          <wps:wsp>
                            <wps:cNvCnPr/>
                            <wps:spPr>
                              <a:xfrm>
                                <a:off x="0" y="0"/>
                                <a:ext cx="2016000" cy="0"/>
                              </a:xfrm>
                              <a:prstGeom prst="line">
                                <a:avLst/>
                              </a:prstGeom>
                              <a:noFill/>
                              <a:ln w="3556" cap="flat" cmpd="sng" algn="ctr">
                                <a:solidFill>
                                  <a:srgbClr val="718EB5"/>
                                </a:solidFill>
                                <a:prstDash val="solid"/>
                                <a:miter lim="800000"/>
                              </a:ln>
                              <a:effectLst/>
                            </wps:spPr>
                            <wps:bodyPr/>
                          </wps:wsp>
                        </a:graphicData>
                      </a:graphic>
                    </wp:inline>
                  </w:drawing>
                </mc:Choice>
                <mc:Fallback>
                  <w:pict>
                    <v:line w14:anchorId="34A9EF56" id="Straight Connector 1651583414"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" strokecolor="#718eb5" strokeweight=".28pt">
                      <v:stroke joinstyle="miter"/>
                      <w10:anchorlock/>
                    </v:line>
                  </w:pict>
                </mc:Fallback>
              </mc:AlternateContent>
            </w:r>
          </w:p>
          <w:p w14:paraId="57C9CDFA" w14:textId="77777777" w:rsidR="00271644" w:rsidRPr="009F2DCB" w:rsidRDefault="00271644" w:rsidP="00271644">
            <w:pPr>
              <w:keepNext/>
              <w:keepLines/>
              <w:spacing w:before="0" w:line="400" w:lineRule="exact"/>
              <w:outlineLvl w:val="1"/>
              <w:rPr>
                <w:rFonts w:eastAsiaTheme="majorEastAsia" w:cstheme="majorBidi"/>
                <w:color w:val="465870" w:themeColor="accent1" w:themeShade="BF"/>
                <w:sz w:val="28"/>
                <w:szCs w:val="26"/>
              </w:rPr>
            </w:pPr>
            <w:r w:rsidRPr="009F2DCB">
              <w:rPr>
                <w:rFonts w:eastAsiaTheme="majorEastAsia" w:cstheme="majorBidi"/>
                <w:color w:val="465870" w:themeColor="accent1" w:themeShade="BF"/>
                <w:sz w:val="28"/>
                <w:szCs w:val="26"/>
              </w:rPr>
              <w:t>Rotherham Respiratory</w:t>
            </w:r>
          </w:p>
          <w:p w14:paraId="37EA8B92" w14:textId="77777777" w:rsidR="00CC13DB" w:rsidRPr="009F2DCB" w:rsidRDefault="00271644" w:rsidP="00271644">
            <w:pPr>
              <w:keepNext/>
              <w:keepLines/>
              <w:spacing w:before="0" w:line="400" w:lineRule="exact"/>
              <w:outlineLvl w:val="1"/>
              <w:rPr>
                <w:rFonts w:eastAsiaTheme="majorEastAsia" w:cstheme="majorBidi"/>
                <w:color w:val="465870" w:themeColor="accent1" w:themeShade="BF"/>
                <w:sz w:val="28"/>
                <w:szCs w:val="26"/>
              </w:rPr>
            </w:pPr>
            <w:r w:rsidRPr="009F2DCB">
              <w:rPr>
                <w:rFonts w:eastAsiaTheme="majorEastAsia" w:cstheme="majorBidi"/>
                <w:color w:val="465870" w:themeColor="accent1" w:themeShade="BF"/>
                <w:sz w:val="28"/>
                <w:szCs w:val="26"/>
              </w:rPr>
              <w:t xml:space="preserve">Asthma Care Course </w:t>
            </w:r>
          </w:p>
          <w:p w14:paraId="05129E79" w14:textId="064C397C" w:rsidR="00CC13DB" w:rsidRPr="009F2DCB" w:rsidRDefault="00CC13DB" w:rsidP="00CC13DB">
            <w:pPr>
              <w:rPr>
                <w:noProof/>
                <w:lang w:val="en-GB"/>
              </w:rPr>
            </w:pPr>
            <w:r w:rsidRPr="009F2DCB">
              <w:rPr>
                <w:noProof/>
                <w:lang w:val="en-GB"/>
              </w:rPr>
              <w:t>2022-2023</w:t>
            </w:r>
          </w:p>
          <w:p w14:paraId="599A49A9" w14:textId="77777777" w:rsidR="00CC13DB" w:rsidRPr="009F2DCB" w:rsidRDefault="00CC13DB" w:rsidP="00CC13DB">
            <w:pPr>
              <w:rPr>
                <w:noProof/>
                <w:lang w:val="en-GB"/>
              </w:rPr>
            </w:pPr>
          </w:p>
          <w:p w14:paraId="7F5056A6" w14:textId="77777777" w:rsidR="00DB309D" w:rsidRPr="009F2DCB" w:rsidRDefault="00DB309D" w:rsidP="00DB309D">
            <w:pPr>
              <w:pStyle w:val="NoSpacing"/>
              <w:rPr>
                <w:noProof/>
                <w:lang w:val="en-GB"/>
              </w:rPr>
            </w:pPr>
            <w:r w:rsidRPr="009F2DCB">
              <w:rPr>
                <w:noProof/>
                <w:lang w:val="en-GB" w:bidi="en-GB"/>
              </w:rPr>
              <mc:AlternateContent>
                <mc:Choice Requires="wps">
                  <w:drawing>
                    <wp:inline distT="0" distB="0" distL="0" distR="0" wp14:anchorId="46B61A29" wp14:editId="531662DF">
                      <wp:extent cx="2016000" cy="0"/>
                      <wp:effectExtent l="0" t="0" r="0" b="0"/>
                      <wp:docPr id="1342518617" name="Straight Connector 1342518617" descr="Blue line"/>
                      <wp:cNvGraphicFramePr/>
                      <a:graphic xmlns:a="http://schemas.openxmlformats.org/drawingml/2006/main">
                        <a:graphicData uri="http://schemas.microsoft.com/office/word/2010/wordprocessingShape">
                          <wps:wsp>
                            <wps:cNvCnPr/>
                            <wps:spPr>
                              <a:xfrm>
                                <a:off x="0" y="0"/>
                                <a:ext cx="2016000" cy="0"/>
                              </a:xfrm>
                              <a:prstGeom prst="line">
                                <a:avLst/>
                              </a:prstGeom>
                              <a:noFill/>
                              <a:ln w="3556" cap="flat" cmpd="sng" algn="ctr">
                                <a:solidFill>
                                  <a:srgbClr val="718EB5"/>
                                </a:solidFill>
                                <a:prstDash val="solid"/>
                                <a:miter lim="800000"/>
                              </a:ln>
                              <a:effectLst/>
                            </wps:spPr>
                            <wps:bodyPr/>
                          </wps:wsp>
                        </a:graphicData>
                      </a:graphic>
                    </wp:inline>
                  </w:drawing>
                </mc:Choice>
                <mc:Fallback>
                  <w:pict>
                    <v:line w14:anchorId="58CEF831" id="Straight Connector 1342518617"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" strokecolor="#718eb5" strokeweight=".28pt">
                      <v:stroke joinstyle="miter"/>
                      <w10:anchorlock/>
                    </v:line>
                  </w:pict>
                </mc:Fallback>
              </mc:AlternateContent>
            </w:r>
          </w:p>
          <w:p w14:paraId="4819172A" w14:textId="77777777" w:rsidR="00DB309D" w:rsidRPr="009F2DCB" w:rsidRDefault="00DB309D" w:rsidP="00DB309D">
            <w:pPr>
              <w:keepNext/>
              <w:keepLines/>
              <w:spacing w:before="0" w:line="400" w:lineRule="exact"/>
              <w:outlineLvl w:val="1"/>
              <w:rPr>
                <w:rFonts w:eastAsiaTheme="majorEastAsia" w:cstheme="majorBidi"/>
                <w:color w:val="465870" w:themeColor="accent1" w:themeShade="BF"/>
                <w:sz w:val="28"/>
                <w:szCs w:val="26"/>
              </w:rPr>
            </w:pPr>
            <w:r w:rsidRPr="009F2DCB">
              <w:rPr>
                <w:rFonts w:eastAsiaTheme="majorEastAsia" w:cstheme="majorBidi"/>
                <w:color w:val="465870" w:themeColor="accent1" w:themeShade="BF"/>
                <w:sz w:val="28"/>
                <w:szCs w:val="26"/>
              </w:rPr>
              <w:t>Rotherham Respiratory</w:t>
            </w:r>
          </w:p>
          <w:p w14:paraId="059A7FA7" w14:textId="7D371D58" w:rsidR="00DB309D" w:rsidRPr="009F2DCB" w:rsidRDefault="00DB309D" w:rsidP="00DB309D">
            <w:pPr>
              <w:keepNext/>
              <w:keepLines/>
              <w:spacing w:before="0" w:line="400" w:lineRule="exact"/>
              <w:outlineLvl w:val="1"/>
              <w:rPr>
                <w:rFonts w:eastAsiaTheme="majorEastAsia" w:cstheme="majorBidi"/>
                <w:color w:val="465870" w:themeColor="accent1" w:themeShade="BF"/>
                <w:sz w:val="28"/>
                <w:szCs w:val="26"/>
              </w:rPr>
            </w:pPr>
            <w:r w:rsidRPr="009F2DCB">
              <w:rPr>
                <w:rFonts w:eastAsiaTheme="majorEastAsia" w:cstheme="majorBidi"/>
                <w:color w:val="465870" w:themeColor="accent1" w:themeShade="BF"/>
                <w:sz w:val="28"/>
                <w:szCs w:val="26"/>
              </w:rPr>
              <w:t xml:space="preserve">Diabetes Care Course </w:t>
            </w:r>
          </w:p>
          <w:p w14:paraId="131FD188" w14:textId="790F8E0B" w:rsidR="00DB309D" w:rsidRPr="009F2DCB" w:rsidRDefault="00DB309D" w:rsidP="00DB309D">
            <w:pPr>
              <w:rPr>
                <w:noProof/>
                <w:lang w:val="en-GB"/>
              </w:rPr>
            </w:pPr>
            <w:r w:rsidRPr="009F2DCB">
              <w:rPr>
                <w:noProof/>
                <w:lang w:val="en-GB"/>
              </w:rPr>
              <w:t>2022-2022</w:t>
            </w:r>
          </w:p>
          <w:p w14:paraId="3DDBFBB6" w14:textId="77777777" w:rsidR="00DB309D" w:rsidRPr="009F2DCB" w:rsidRDefault="00DB309D" w:rsidP="00DB309D">
            <w:pPr>
              <w:rPr>
                <w:noProof/>
                <w:lang w:val="en-GB"/>
              </w:rPr>
            </w:pPr>
          </w:p>
          <w:p w14:paraId="3B544464" w14:textId="77777777" w:rsidR="00DB309D" w:rsidRPr="009F2DCB" w:rsidRDefault="00DB309D" w:rsidP="00DB309D">
            <w:pPr>
              <w:pStyle w:val="NoSpacing"/>
              <w:rPr>
                <w:noProof/>
                <w:lang w:val="en-GB"/>
              </w:rPr>
            </w:pPr>
            <w:r w:rsidRPr="009F2DCB">
              <w:rPr>
                <w:noProof/>
                <w:lang w:val="en-GB" w:bidi="en-GB"/>
              </w:rPr>
              <mc:AlternateContent>
                <mc:Choice Requires="wps">
                  <w:drawing>
                    <wp:inline distT="0" distB="0" distL="0" distR="0" wp14:anchorId="2676B8B1" wp14:editId="33982004">
                      <wp:extent cx="2016000" cy="0"/>
                      <wp:effectExtent l="0" t="0" r="0" b="0"/>
                      <wp:docPr id="1826275278" name="Straight Connector 1826275278" descr="Blue line"/>
                      <wp:cNvGraphicFramePr/>
                      <a:graphic xmlns:a="http://schemas.openxmlformats.org/drawingml/2006/main">
                        <a:graphicData uri="http://schemas.microsoft.com/office/word/2010/wordprocessingShape">
                          <wps:wsp>
                            <wps:cNvCnPr/>
                            <wps:spPr>
                              <a:xfrm>
                                <a:off x="0" y="0"/>
                                <a:ext cx="2016000" cy="0"/>
                              </a:xfrm>
                              <a:prstGeom prst="line">
                                <a:avLst/>
                              </a:prstGeom>
                              <a:noFill/>
                              <a:ln w="3556" cap="flat" cmpd="sng" algn="ctr">
                                <a:solidFill>
                                  <a:srgbClr val="718EB5"/>
                                </a:solidFill>
                                <a:prstDash val="solid"/>
                                <a:miter lim="800000"/>
                              </a:ln>
                              <a:effectLst/>
                            </wps:spPr>
                            <wps:bodyPr/>
                          </wps:wsp>
                        </a:graphicData>
                      </a:graphic>
                    </wp:inline>
                  </w:drawing>
                </mc:Choice>
                <mc:Fallback>
                  <w:pict>
                    <v:line w14:anchorId="04486484" id="Straight Connector 1826275278"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" strokecolor="#718eb5" strokeweight=".28pt">
                      <v:stroke joinstyle="miter"/>
                      <w10:anchorlock/>
                    </v:line>
                  </w:pict>
                </mc:Fallback>
              </mc:AlternateContent>
            </w:r>
          </w:p>
          <w:p w14:paraId="2AD090EA" w14:textId="77777777" w:rsidR="00DB309D" w:rsidRPr="009F2DCB" w:rsidRDefault="00DB309D" w:rsidP="00DB309D">
            <w:pPr>
              <w:keepNext/>
              <w:keepLines/>
              <w:spacing w:before="0" w:line="400" w:lineRule="exact"/>
              <w:outlineLvl w:val="1"/>
              <w:rPr>
                <w:rFonts w:eastAsiaTheme="majorEastAsia" w:cstheme="majorBidi"/>
                <w:color w:val="465870" w:themeColor="accent1" w:themeShade="BF"/>
                <w:sz w:val="28"/>
                <w:szCs w:val="26"/>
              </w:rPr>
            </w:pPr>
            <w:r w:rsidRPr="009F2DCB">
              <w:rPr>
                <w:rFonts w:eastAsiaTheme="majorEastAsia" w:cstheme="majorBidi"/>
                <w:color w:val="465870" w:themeColor="accent1" w:themeShade="BF"/>
                <w:sz w:val="28"/>
                <w:szCs w:val="26"/>
              </w:rPr>
              <w:t>Rotherham Respiratory</w:t>
            </w:r>
          </w:p>
          <w:p w14:paraId="1E5419A8" w14:textId="7B69FB27" w:rsidR="00DB309D" w:rsidRPr="009F2DCB" w:rsidRDefault="00DB309D" w:rsidP="00DB309D">
            <w:pPr>
              <w:keepNext/>
              <w:keepLines/>
              <w:spacing w:before="0" w:line="400" w:lineRule="exact"/>
              <w:outlineLvl w:val="1"/>
              <w:rPr>
                <w:rFonts w:eastAsiaTheme="majorEastAsia" w:cstheme="majorBidi"/>
                <w:color w:val="465870" w:themeColor="accent1" w:themeShade="BF"/>
                <w:sz w:val="28"/>
                <w:szCs w:val="26"/>
              </w:rPr>
            </w:pPr>
            <w:r w:rsidRPr="009F2DCB">
              <w:rPr>
                <w:rFonts w:eastAsiaTheme="majorEastAsia" w:cstheme="majorBidi"/>
                <w:color w:val="465870" w:themeColor="accent1" w:themeShade="BF"/>
                <w:sz w:val="28"/>
                <w:szCs w:val="26"/>
              </w:rPr>
              <w:t xml:space="preserve">COPD Care Course </w:t>
            </w:r>
          </w:p>
          <w:p w14:paraId="1B6901CC" w14:textId="23C4D856" w:rsidR="00DB309D" w:rsidRPr="009F2DCB" w:rsidRDefault="00DB309D" w:rsidP="00DB309D">
            <w:pPr>
              <w:rPr>
                <w:noProof/>
                <w:lang w:val="en-GB"/>
              </w:rPr>
            </w:pPr>
            <w:r w:rsidRPr="009F2DCB">
              <w:rPr>
                <w:noProof/>
                <w:lang w:val="en-GB"/>
              </w:rPr>
              <w:t>2020-2020</w:t>
            </w:r>
          </w:p>
          <w:p w14:paraId="3020DAF1" w14:textId="77777777" w:rsidR="00113904" w:rsidRPr="009F2DCB" w:rsidRDefault="00113904" w:rsidP="00DB309D">
            <w:pPr>
              <w:rPr>
                <w:noProof/>
                <w:lang w:val="en-GB"/>
              </w:rPr>
            </w:pPr>
          </w:p>
          <w:p w14:paraId="01072466" w14:textId="77777777" w:rsidR="00113904" w:rsidRPr="00113904" w:rsidRDefault="00113904" w:rsidP="00113904">
            <w:pPr>
              <w:spacing w:before="0" w:line="180" w:lineRule="auto"/>
              <w:rPr>
                <w:noProof/>
                <w:color w:val="434343" w:themeColor="accent6"/>
                <w:sz w:val="26"/>
                <w:lang w:val="en-GB"/>
              </w:rPr>
            </w:pPr>
            <w:r w:rsidRPr="00113904">
              <w:rPr>
                <w:noProof/>
                <w:color w:val="434343" w:themeColor="accent6"/>
                <w:sz w:val="26"/>
                <w:lang w:val="en-GB" w:bidi="en-GB"/>
              </w:rPr>
              <mc:AlternateContent>
                <mc:Choice Requires="wps">
                  <w:drawing>
                    <wp:inline distT="0" distB="0" distL="0" distR="0" wp14:anchorId="0A0C1674" wp14:editId="0CC618DE">
                      <wp:extent cx="521970" cy="0"/>
                      <wp:effectExtent l="0" t="0" r="0" b="0"/>
                      <wp:docPr id="126138611" name="Straight Connector 126138611" descr="Blue line"/>
                      <wp:cNvGraphicFramePr/>
                      <a:graphic xmlns:a="http://schemas.openxmlformats.org/drawingml/2006/main">
                        <a:graphicData uri="http://schemas.microsoft.com/office/word/2010/wordprocessingShape">
                          <wps:wsp>
                            <wps:cNvCnPr/>
                            <wps:spPr>
                              <a:xfrm>
                                <a:off x="0" y="0"/>
                                <a:ext cx="521970" cy="0"/>
                              </a:xfrm>
                              <a:prstGeom prst="line">
                                <a:avLst/>
                              </a:prstGeom>
                              <a:noFill/>
                              <a:ln w="19050" cap="flat" cmpd="sng" algn="ctr">
                                <a:solidFill>
                                  <a:srgbClr val="718EB5"/>
                                </a:solidFill>
                                <a:prstDash val="solid"/>
                                <a:miter lim="800000"/>
                              </a:ln>
                              <a:effectLst/>
                            </wps:spPr>
                            <wps:bodyPr/>
                          </wps:wsp>
                        </a:graphicData>
                      </a:graphic>
                    </wp:inline>
                  </w:drawing>
                </mc:Choice>
                <mc:Fallback>
                  <w:pict>
                    <v:line w14:anchorId="1002F9E9" id="Straight Connector 126138611"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" strokecolor="#718eb5" strokeweight="1.5pt">
                      <v:stroke joinstyle="miter"/>
                      <w10:anchorlock/>
                    </v:line>
                  </w:pict>
                </mc:Fallback>
              </mc:AlternateContent>
            </w:r>
          </w:p>
          <w:p w14:paraId="5D2BA823" w14:textId="234EAD81" w:rsidR="00CC13DB" w:rsidRPr="009F2DCB" w:rsidRDefault="00113904" w:rsidP="00CC13DB">
            <w:pPr>
              <w:rPr>
                <w:rFonts w:eastAsiaTheme="majorEastAsia" w:cstheme="majorBidi"/>
                <w:color w:val="465870" w:themeColor="accent1" w:themeShade="BF"/>
                <w:sz w:val="28"/>
                <w:szCs w:val="26"/>
              </w:rPr>
            </w:pPr>
            <w:r w:rsidRPr="009F2DCB">
              <w:rPr>
                <w:rFonts w:eastAsiaTheme="majorEastAsia" w:cstheme="majorBidi"/>
                <w:color w:val="465870" w:themeColor="accent1" w:themeShade="BF"/>
                <w:sz w:val="28"/>
                <w:szCs w:val="26"/>
              </w:rPr>
              <w:t>Spirometry</w:t>
            </w:r>
            <w:r w:rsidR="00D8089F" w:rsidRPr="009F2DCB">
              <w:rPr>
                <w:rFonts w:eastAsiaTheme="majorEastAsia" w:cstheme="majorBidi"/>
                <w:color w:val="465870" w:themeColor="accent1" w:themeShade="BF"/>
                <w:sz w:val="28"/>
                <w:szCs w:val="26"/>
              </w:rPr>
              <w:t xml:space="preserve"> Conexus HEALTHCARE, Wakefield District Health &amp; care Partnership</w:t>
            </w:r>
          </w:p>
          <w:p w14:paraId="610C16FB" w14:textId="291453CE" w:rsidR="00CC13DB" w:rsidRPr="009F2DCB" w:rsidRDefault="00113904" w:rsidP="00271644">
            <w:pPr>
              <w:keepNext/>
              <w:keepLines/>
              <w:spacing w:before="0" w:line="400" w:lineRule="exact"/>
              <w:outlineLvl w:val="1"/>
              <w:rPr>
                <w:rFonts w:eastAsiaTheme="majorEastAsia" w:cstheme="majorBidi"/>
                <w:color w:val="465870" w:themeColor="accent1" w:themeShade="BF"/>
                <w:sz w:val="28"/>
                <w:szCs w:val="26"/>
              </w:rPr>
            </w:pPr>
            <w:r w:rsidRPr="009F2DCB">
              <w:rPr>
                <w:noProof/>
                <w:lang w:val="en-GB"/>
              </w:rPr>
              <w:t xml:space="preserve">April 2023 </w:t>
            </w:r>
          </w:p>
          <w:p w14:paraId="09FD2262" w14:textId="3BF92BA4" w:rsidR="00271644" w:rsidRPr="00CE5768" w:rsidRDefault="00271644" w:rsidP="00271644">
            <w:pPr>
              <w:keepNext/>
              <w:keepLines/>
              <w:spacing w:before="0" w:line="400" w:lineRule="exact"/>
              <w:outlineLvl w:val="1"/>
              <w:rPr>
                <w:rFonts w:eastAsiaTheme="majorEastAsia" w:cstheme="majorBidi"/>
                <w:color w:val="465870" w:themeColor="accent1" w:themeShade="BF"/>
                <w:sz w:val="28"/>
                <w:szCs w:val="26"/>
              </w:rPr>
            </w:pPr>
            <w:r w:rsidRPr="00CE5768">
              <w:rPr>
                <w:rFonts w:eastAsiaTheme="majorEastAsia" w:cstheme="majorBidi"/>
                <w:color w:val="465870" w:themeColor="accent1" w:themeShade="BF"/>
                <w:sz w:val="28"/>
                <w:szCs w:val="26"/>
              </w:rPr>
              <w:t xml:space="preserve"> </w:t>
            </w:r>
          </w:p>
          <w:p w14:paraId="4C8C7774" w14:textId="77777777" w:rsidR="00271644" w:rsidRPr="009F2DCB" w:rsidRDefault="00271644" w:rsidP="00271644">
            <w:pPr>
              <w:rPr>
                <w:noProof/>
                <w:lang w:val="en-GB"/>
              </w:rPr>
            </w:pPr>
          </w:p>
          <w:p w14:paraId="4CBE351F" w14:textId="25194007" w:rsidR="00271644" w:rsidRPr="009F2DCB" w:rsidRDefault="00271644" w:rsidP="00271644">
            <w:pPr>
              <w:rPr>
                <w:noProof/>
                <w:lang w:val="en-GB"/>
              </w:rPr>
            </w:pPr>
          </w:p>
        </w:tc>
        <w:tc>
          <w:tcPr>
            <w:tcW w:w="7244" w:type="dxa"/>
            <w:gridSpan w:val="3"/>
            <w:vMerge/>
            <w:tcBorders>
              <w:left w:val="single" w:sz="12" w:space="0" w:color="000000" w:themeColor="text1"/>
              <w:bottom w:val="single" w:sz="12" w:space="0" w:color="000000" w:themeColor="text1"/>
            </w:tcBorders>
            <w:shd w:val="clear" w:color="auto" w:fill="auto"/>
          </w:tcPr>
          <w:p w14:paraId="3808B8FC" w14:textId="77777777" w:rsidR="00F716E1" w:rsidRPr="009F2DCB" w:rsidRDefault="00F716E1" w:rsidP="00241482">
            <w:pPr>
              <w:rPr>
                <w:noProof/>
                <w:lang w:val="en-GB"/>
              </w:rPr>
            </w:pPr>
          </w:p>
        </w:tc>
      </w:tr>
    </w:tbl>
    <w:p w14:paraId="33CB47AD" w14:textId="4ED9524E" w:rsidR="00535F87" w:rsidRPr="009F2DCB" w:rsidRDefault="00535F87" w:rsidP="007E1FA8">
      <w:pPr>
        <w:rPr>
          <w:noProof/>
          <w:lang w:val="en-GB"/>
        </w:rPr>
      </w:pPr>
    </w:p>
    <w:sectPr w:rsidR="00535F87" w:rsidRPr="009F2DCB" w:rsidSect="00521111">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152B8" w14:textId="77777777" w:rsidR="00B07899" w:rsidRDefault="00B07899" w:rsidP="00BA3E51">
      <w:pPr>
        <w:spacing w:line="240" w:lineRule="auto"/>
      </w:pPr>
      <w:r>
        <w:separator/>
      </w:r>
    </w:p>
  </w:endnote>
  <w:endnote w:type="continuationSeparator" w:id="0">
    <w:p w14:paraId="71657BCC" w14:textId="77777777" w:rsidR="00B07899" w:rsidRDefault="00B07899"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2549C" w14:textId="77777777" w:rsidR="00B07899" w:rsidRDefault="00B07899" w:rsidP="00BA3E51">
      <w:pPr>
        <w:spacing w:line="240" w:lineRule="auto"/>
      </w:pPr>
      <w:r>
        <w:separator/>
      </w:r>
    </w:p>
  </w:footnote>
  <w:footnote w:type="continuationSeparator" w:id="0">
    <w:p w14:paraId="0EA5CC42" w14:textId="77777777" w:rsidR="00B07899" w:rsidRDefault="00B07899"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32728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68"/>
    <w:rsid w:val="00041F8A"/>
    <w:rsid w:val="00045F2E"/>
    <w:rsid w:val="00055BBC"/>
    <w:rsid w:val="00073BF3"/>
    <w:rsid w:val="00081B51"/>
    <w:rsid w:val="000A6E00"/>
    <w:rsid w:val="000C7293"/>
    <w:rsid w:val="000D3891"/>
    <w:rsid w:val="000F3FE2"/>
    <w:rsid w:val="00113904"/>
    <w:rsid w:val="00140582"/>
    <w:rsid w:val="00144334"/>
    <w:rsid w:val="00173B36"/>
    <w:rsid w:val="00177567"/>
    <w:rsid w:val="00177BCB"/>
    <w:rsid w:val="001D69A6"/>
    <w:rsid w:val="001E5794"/>
    <w:rsid w:val="001F02EA"/>
    <w:rsid w:val="001F6D5E"/>
    <w:rsid w:val="00217454"/>
    <w:rsid w:val="002251C8"/>
    <w:rsid w:val="0023600D"/>
    <w:rsid w:val="00241482"/>
    <w:rsid w:val="00261E7B"/>
    <w:rsid w:val="00271644"/>
    <w:rsid w:val="00293BB8"/>
    <w:rsid w:val="002954B8"/>
    <w:rsid w:val="002A4A92"/>
    <w:rsid w:val="002B0852"/>
    <w:rsid w:val="002C0662"/>
    <w:rsid w:val="002D5478"/>
    <w:rsid w:val="00320ECB"/>
    <w:rsid w:val="00334944"/>
    <w:rsid w:val="00344FC0"/>
    <w:rsid w:val="00377A0D"/>
    <w:rsid w:val="00382737"/>
    <w:rsid w:val="00393BA5"/>
    <w:rsid w:val="003E02DA"/>
    <w:rsid w:val="003E1692"/>
    <w:rsid w:val="003E7783"/>
    <w:rsid w:val="003F2431"/>
    <w:rsid w:val="00442A0E"/>
    <w:rsid w:val="00443C70"/>
    <w:rsid w:val="004A4C74"/>
    <w:rsid w:val="004E5226"/>
    <w:rsid w:val="004E6AB2"/>
    <w:rsid w:val="004E70E8"/>
    <w:rsid w:val="004F31C2"/>
    <w:rsid w:val="00521111"/>
    <w:rsid w:val="005340E9"/>
    <w:rsid w:val="00535F87"/>
    <w:rsid w:val="00564622"/>
    <w:rsid w:val="005A3E0B"/>
    <w:rsid w:val="005B3227"/>
    <w:rsid w:val="0068094B"/>
    <w:rsid w:val="00686284"/>
    <w:rsid w:val="006A1EC9"/>
    <w:rsid w:val="006C3B1E"/>
    <w:rsid w:val="0073402D"/>
    <w:rsid w:val="007363D2"/>
    <w:rsid w:val="00782D61"/>
    <w:rsid w:val="00792D43"/>
    <w:rsid w:val="00794E70"/>
    <w:rsid w:val="007B30FE"/>
    <w:rsid w:val="007B7A61"/>
    <w:rsid w:val="007E1FA8"/>
    <w:rsid w:val="007E6083"/>
    <w:rsid w:val="00855181"/>
    <w:rsid w:val="008700A6"/>
    <w:rsid w:val="00882F23"/>
    <w:rsid w:val="0089047A"/>
    <w:rsid w:val="008A1020"/>
    <w:rsid w:val="008A1250"/>
    <w:rsid w:val="008A1FCF"/>
    <w:rsid w:val="008B1112"/>
    <w:rsid w:val="008C78F5"/>
    <w:rsid w:val="00914419"/>
    <w:rsid w:val="00937F1D"/>
    <w:rsid w:val="00947878"/>
    <w:rsid w:val="00962E61"/>
    <w:rsid w:val="00986331"/>
    <w:rsid w:val="009A6667"/>
    <w:rsid w:val="009C7105"/>
    <w:rsid w:val="009F2DCB"/>
    <w:rsid w:val="00A06730"/>
    <w:rsid w:val="00A122BB"/>
    <w:rsid w:val="00A27819"/>
    <w:rsid w:val="00A37F9E"/>
    <w:rsid w:val="00A57FF7"/>
    <w:rsid w:val="00AB7FE5"/>
    <w:rsid w:val="00AC1E5A"/>
    <w:rsid w:val="00B04C04"/>
    <w:rsid w:val="00B07899"/>
    <w:rsid w:val="00B54AD3"/>
    <w:rsid w:val="00B62B99"/>
    <w:rsid w:val="00B643D0"/>
    <w:rsid w:val="00B70C46"/>
    <w:rsid w:val="00B71E93"/>
    <w:rsid w:val="00B86ECA"/>
    <w:rsid w:val="00B87E22"/>
    <w:rsid w:val="00BA3E51"/>
    <w:rsid w:val="00BB3142"/>
    <w:rsid w:val="00BD6049"/>
    <w:rsid w:val="00C155FC"/>
    <w:rsid w:val="00C42E7C"/>
    <w:rsid w:val="00C51B41"/>
    <w:rsid w:val="00C532FC"/>
    <w:rsid w:val="00C75D84"/>
    <w:rsid w:val="00C857CB"/>
    <w:rsid w:val="00CA5CD9"/>
    <w:rsid w:val="00CB6FBD"/>
    <w:rsid w:val="00CC13DB"/>
    <w:rsid w:val="00CE5768"/>
    <w:rsid w:val="00D04093"/>
    <w:rsid w:val="00D0794D"/>
    <w:rsid w:val="00D140DF"/>
    <w:rsid w:val="00D666BB"/>
    <w:rsid w:val="00D720DF"/>
    <w:rsid w:val="00D8089F"/>
    <w:rsid w:val="00D92ED4"/>
    <w:rsid w:val="00D94ABF"/>
    <w:rsid w:val="00DB309D"/>
    <w:rsid w:val="00E20245"/>
    <w:rsid w:val="00E24EB7"/>
    <w:rsid w:val="00E4379F"/>
    <w:rsid w:val="00E65596"/>
    <w:rsid w:val="00EA0042"/>
    <w:rsid w:val="00EA23E3"/>
    <w:rsid w:val="00EA6080"/>
    <w:rsid w:val="00EB1D1B"/>
    <w:rsid w:val="00F36875"/>
    <w:rsid w:val="00F51E3E"/>
    <w:rsid w:val="00F53B71"/>
    <w:rsid w:val="00F716E1"/>
    <w:rsid w:val="00F908C3"/>
    <w:rsid w:val="00F91753"/>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B1E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6" w:themeColor="background2"/>
        <w:sz w:val="18"/>
        <w:szCs w:val="18"/>
        <w:lang w:val="en-US"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944"/>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styleId="CommentReference">
    <w:name w:val="annotation reference"/>
    <w:basedOn w:val="DefaultParagraphFont"/>
    <w:uiPriority w:val="99"/>
    <w:semiHidden/>
    <w:unhideWhenUsed/>
    <w:rsid w:val="00C51B41"/>
    <w:rPr>
      <w:sz w:val="16"/>
      <w:szCs w:val="16"/>
    </w:rPr>
  </w:style>
  <w:style w:type="paragraph" w:styleId="CommentText">
    <w:name w:val="annotation text"/>
    <w:basedOn w:val="Normal"/>
    <w:link w:val="CommentTextChar"/>
    <w:uiPriority w:val="99"/>
    <w:semiHidden/>
    <w:unhideWhenUsed/>
    <w:rsid w:val="00C51B41"/>
    <w:pPr>
      <w:spacing w:line="240" w:lineRule="auto"/>
    </w:pPr>
    <w:rPr>
      <w:sz w:val="20"/>
      <w:szCs w:val="20"/>
    </w:rPr>
  </w:style>
  <w:style w:type="character" w:customStyle="1" w:styleId="CommentTextChar">
    <w:name w:val="Comment Text Char"/>
    <w:basedOn w:val="DefaultParagraphFont"/>
    <w:link w:val="CommentText"/>
    <w:uiPriority w:val="99"/>
    <w:semiHidden/>
    <w:rsid w:val="00C51B41"/>
    <w:rPr>
      <w:sz w:val="20"/>
      <w:szCs w:val="20"/>
    </w:rPr>
  </w:style>
  <w:style w:type="paragraph" w:styleId="CommentSubject">
    <w:name w:val="annotation subject"/>
    <w:basedOn w:val="CommentText"/>
    <w:next w:val="CommentText"/>
    <w:link w:val="CommentSubjectChar"/>
    <w:uiPriority w:val="99"/>
    <w:semiHidden/>
    <w:unhideWhenUsed/>
    <w:rsid w:val="00C51B41"/>
    <w:rPr>
      <w:b/>
      <w:bCs/>
    </w:rPr>
  </w:style>
  <w:style w:type="character" w:customStyle="1" w:styleId="CommentSubjectChar">
    <w:name w:val="Comment Subject Char"/>
    <w:basedOn w:val="CommentTextChar"/>
    <w:link w:val="CommentSubject"/>
    <w:uiPriority w:val="99"/>
    <w:semiHidden/>
    <w:rsid w:val="00C51B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288355">
      <w:bodyDiv w:val="1"/>
      <w:marLeft w:val="0"/>
      <w:marRight w:val="0"/>
      <w:marTop w:val="0"/>
      <w:marBottom w:val="0"/>
      <w:divBdr>
        <w:top w:val="none" w:sz="0" w:space="0" w:color="auto"/>
        <w:left w:val="none" w:sz="0" w:space="0" w:color="auto"/>
        <w:bottom w:val="none" w:sz="0" w:space="0" w:color="auto"/>
        <w:right w:val="none" w:sz="0" w:space="0" w:color="auto"/>
      </w:divBdr>
    </w:div>
    <w:div w:id="19771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maisie.cooper@nhs.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hannah.callam1@nhs.ne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s%20Gaming%20PC\AppData\Roaming\Microsoft\Templates\Columns%20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1F074975C9B4D70B563F49C6E1BAF58"/>
        <w:category>
          <w:name w:val="General"/>
          <w:gallery w:val="placeholder"/>
        </w:category>
        <w:types>
          <w:type w:val="bbPlcHdr"/>
        </w:types>
        <w:behaviors>
          <w:behavior w:val="content"/>
        </w:behaviors>
        <w:guid w:val="{A908A89E-1A4F-41C6-8B9A-608AA80C03A1}"/>
      </w:docPartPr>
      <w:docPartBody>
        <w:p w:rsidR="005A53BA" w:rsidRDefault="00000000">
          <w:pPr>
            <w:pStyle w:val="61F074975C9B4D70B563F49C6E1BAF58"/>
          </w:pPr>
          <w:r w:rsidRPr="00A06730">
            <w:rPr>
              <w:noProof/>
              <w:lang w:bidi="en-GB"/>
            </w:rPr>
            <w:t>CONTACT</w:t>
          </w:r>
        </w:p>
      </w:docPartBody>
    </w:docPart>
    <w:docPart>
      <w:docPartPr>
        <w:name w:val="0CBAC2B1C7E74F9D85F10CD9BEF0BDCD"/>
        <w:category>
          <w:name w:val="General"/>
          <w:gallery w:val="placeholder"/>
        </w:category>
        <w:types>
          <w:type w:val="bbPlcHdr"/>
        </w:types>
        <w:behaviors>
          <w:behavior w:val="content"/>
        </w:behaviors>
        <w:guid w:val="{F2816E04-891F-49A4-AFAB-A598E1FADB13}"/>
      </w:docPartPr>
      <w:docPartBody>
        <w:p w:rsidR="005A53BA" w:rsidRDefault="00000000">
          <w:pPr>
            <w:pStyle w:val="0CBAC2B1C7E74F9D85F10CD9BEF0BDCD"/>
          </w:pPr>
          <w:r w:rsidRPr="00A06730">
            <w:rPr>
              <w:noProof/>
              <w:lang w:bidi="en-GB"/>
            </w:rPr>
            <w:t>PROFILE</w:t>
          </w:r>
        </w:p>
      </w:docPartBody>
    </w:docPart>
    <w:docPart>
      <w:docPartPr>
        <w:name w:val="B2F03A3A3B5A460FA4974EFA0AE3DADD"/>
        <w:category>
          <w:name w:val="General"/>
          <w:gallery w:val="placeholder"/>
        </w:category>
        <w:types>
          <w:type w:val="bbPlcHdr"/>
        </w:types>
        <w:behaviors>
          <w:behavior w:val="content"/>
        </w:behaviors>
        <w:guid w:val="{FA32B15A-4F5F-4078-9C6D-6D713BEEB9BA}"/>
      </w:docPartPr>
      <w:docPartBody>
        <w:p w:rsidR="005A53BA" w:rsidRDefault="00000000">
          <w:pPr>
            <w:pStyle w:val="B2F03A3A3B5A460FA4974EFA0AE3DADD"/>
          </w:pPr>
          <w:r w:rsidRPr="00A06730">
            <w:rPr>
              <w:noProof/>
              <w:lang w:bidi="en-GB"/>
            </w:rPr>
            <w:t>SKILLS</w:t>
          </w:r>
        </w:p>
      </w:docPartBody>
    </w:docPart>
    <w:docPart>
      <w:docPartPr>
        <w:name w:val="77007AA6D8E4417EA532EE29E30236CE"/>
        <w:category>
          <w:name w:val="General"/>
          <w:gallery w:val="placeholder"/>
        </w:category>
        <w:types>
          <w:type w:val="bbPlcHdr"/>
        </w:types>
        <w:behaviors>
          <w:behavior w:val="content"/>
        </w:behaviors>
        <w:guid w:val="{E41D290C-A217-4683-9BFD-57528D2E7C48}"/>
      </w:docPartPr>
      <w:docPartBody>
        <w:p w:rsidR="005A53BA" w:rsidRDefault="00000000">
          <w:pPr>
            <w:pStyle w:val="77007AA6D8E4417EA532EE29E30236CE"/>
          </w:pPr>
          <w:r w:rsidRPr="00A06730">
            <w:rPr>
              <w:noProof/>
              <w:lang w:bidi="en-GB"/>
            </w:rPr>
            <w:t>EXPERIENCE</w:t>
          </w:r>
        </w:p>
      </w:docPartBody>
    </w:docPart>
    <w:docPart>
      <w:docPartPr>
        <w:name w:val="7ADC8B88FD884290B22547B9D13EF013"/>
        <w:category>
          <w:name w:val="General"/>
          <w:gallery w:val="placeholder"/>
        </w:category>
        <w:types>
          <w:type w:val="bbPlcHdr"/>
        </w:types>
        <w:behaviors>
          <w:behavior w:val="content"/>
        </w:behaviors>
        <w:guid w:val="{654B5916-83AD-4613-82F0-F747B05C8827}"/>
      </w:docPartPr>
      <w:docPartBody>
        <w:p w:rsidR="005A53BA" w:rsidRDefault="00000000">
          <w:pPr>
            <w:pStyle w:val="7ADC8B88FD884290B22547B9D13EF013"/>
          </w:pPr>
          <w:r w:rsidRPr="00A06730">
            <w:rPr>
              <w:noProof/>
              <w:lang w:bidi="en-GB"/>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9662405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2D"/>
    <w:rsid w:val="001565EE"/>
    <w:rsid w:val="001813C4"/>
    <w:rsid w:val="00393BA5"/>
    <w:rsid w:val="005A53BA"/>
    <w:rsid w:val="007D137C"/>
    <w:rsid w:val="00A57FF7"/>
    <w:rsid w:val="00AF0A57"/>
    <w:rsid w:val="00BB112D"/>
    <w:rsid w:val="00DD1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074975C9B4D70B563F49C6E1BAF58">
    <w:name w:val="61F074975C9B4D70B563F49C6E1BAF58"/>
  </w:style>
  <w:style w:type="paragraph" w:customStyle="1" w:styleId="0CBAC2B1C7E74F9D85F10CD9BEF0BDCD">
    <w:name w:val="0CBAC2B1C7E74F9D85F10CD9BEF0BDCD"/>
  </w:style>
  <w:style w:type="paragraph" w:customStyle="1" w:styleId="B2F03A3A3B5A460FA4974EFA0AE3DADD">
    <w:name w:val="B2F03A3A3B5A460FA4974EFA0AE3DADD"/>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4472C4" w:themeColor="accent1"/>
      <w:kern w:val="0"/>
      <w:sz w:val="26"/>
      <w:szCs w:val="18"/>
      <w:lang w:val="en-US" w:eastAsia="en-US"/>
      <w14:ligatures w14:val="none"/>
    </w:rPr>
  </w:style>
  <w:style w:type="paragraph" w:customStyle="1" w:styleId="77007AA6D8E4417EA532EE29E30236CE">
    <w:name w:val="77007AA6D8E4417EA532EE29E30236CE"/>
  </w:style>
  <w:style w:type="paragraph" w:customStyle="1" w:styleId="7ADC8B88FD884290B22547B9D13EF013">
    <w:name w:val="7ADC8B88FD884290B22547B9D13EF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0C777B-F282-4A65-BA14-741C9FCAA666}">
  <ds:schemaRefs>
    <ds:schemaRef ds:uri="http://schemas.openxmlformats.org/officeDocument/2006/bibliography"/>
  </ds:schemaRefs>
</ds:datastoreItem>
</file>

<file path=customXml/itemProps2.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A4E611-6C4A-43EF-9618-381D1DDF3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Columns CV.dotx</Template>
  <TotalTime>0</TotalTime>
  <Pages>2</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2024-04-25T09:46:00Z</dcterms:created>
  <dcterms:modified xsi:type="dcterms:W3CDTF">2024-05-13T16:39:00Z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